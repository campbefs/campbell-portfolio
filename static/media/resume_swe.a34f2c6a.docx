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3870" w14:textId="53BC4CE3" w:rsidR="00840478" w:rsidRPr="0059529F" w:rsidRDefault="00C13ECE">
      <w:pPr>
        <w:spacing w:line="240" w:lineRule="atLeast"/>
        <w:jc w:val="center"/>
        <w:rPr>
          <w:sz w:val="22"/>
        </w:rPr>
      </w:pPr>
      <w:r>
        <w:rPr>
          <w:b/>
          <w:sz w:val="22"/>
        </w:rPr>
        <w:t xml:space="preserve">CHRISTOPHER </w:t>
      </w:r>
      <w:r w:rsidR="00C83659">
        <w:rPr>
          <w:b/>
          <w:sz w:val="22"/>
        </w:rPr>
        <w:t>M</w:t>
      </w:r>
      <w:r w:rsidR="00E40D20">
        <w:rPr>
          <w:b/>
          <w:sz w:val="22"/>
        </w:rPr>
        <w:t xml:space="preserve"> </w:t>
      </w:r>
      <w:r w:rsidR="00812687">
        <w:rPr>
          <w:b/>
          <w:sz w:val="22"/>
        </w:rPr>
        <w:t>CAMPBELL</w:t>
      </w:r>
      <w:r w:rsidR="009572F5">
        <w:rPr>
          <w:b/>
          <w:sz w:val="22"/>
        </w:rPr>
        <w:t>, MBA</w:t>
      </w:r>
    </w:p>
    <w:p w14:paraId="3E353091" w14:textId="7353042A" w:rsidR="00862C76" w:rsidRPr="007108C1" w:rsidRDefault="00523E4E" w:rsidP="00721B89">
      <w:pPr>
        <w:spacing w:line="240" w:lineRule="atLeast"/>
        <w:jc w:val="center"/>
      </w:pPr>
      <w:r>
        <w:t xml:space="preserve">San Francisco Bay Area </w:t>
      </w:r>
      <w:r>
        <w:rPr>
          <w:rFonts w:ascii="Symbol" w:eastAsia="Symbol" w:hAnsi="Symbol" w:cs="Symbol"/>
          <w:sz w:val="16"/>
          <w:szCs w:val="22"/>
        </w:rPr>
        <w:t>¨</w:t>
      </w:r>
      <w:r>
        <w:rPr>
          <w:sz w:val="16"/>
          <w:szCs w:val="22"/>
        </w:rPr>
        <w:t xml:space="preserve"> </w:t>
      </w:r>
      <w:r w:rsidR="006D3072">
        <w:t xml:space="preserve">617-875-1944 </w:t>
      </w:r>
      <w:r w:rsidR="006D3072">
        <w:rPr>
          <w:rFonts w:ascii="Symbol" w:eastAsia="Symbol" w:hAnsi="Symbol" w:cs="Symbol"/>
          <w:sz w:val="16"/>
          <w:szCs w:val="22"/>
        </w:rPr>
        <w:t>¨</w:t>
      </w:r>
      <w:r w:rsidR="006D3072">
        <w:rPr>
          <w:sz w:val="16"/>
          <w:szCs w:val="22"/>
          <w:lang w:val="es-ES"/>
        </w:rPr>
        <w:t xml:space="preserve"> </w:t>
      </w:r>
      <w:hyperlink r:id="rId7" w:history="1">
        <w:r w:rsidR="00D11E55" w:rsidRPr="00C56CB5">
          <w:rPr>
            <w:rStyle w:val="Hyperlink"/>
          </w:rPr>
          <w:t>campbefs@bc.edu</w:t>
        </w:r>
      </w:hyperlink>
      <w:r w:rsidR="007E40BD" w:rsidRPr="007108C1">
        <w:t xml:space="preserve"> </w:t>
      </w:r>
      <w:r w:rsidR="005E2815">
        <w:rPr>
          <w:rFonts w:ascii="Symbol" w:eastAsia="Symbol" w:hAnsi="Symbol" w:cs="Symbol"/>
          <w:sz w:val="16"/>
          <w:szCs w:val="22"/>
        </w:rPr>
        <w:t xml:space="preserve">¨ </w:t>
      </w:r>
      <w:hyperlink r:id="rId8" w:history="1">
        <w:r w:rsidR="005E2815" w:rsidRPr="00E02829">
          <w:rPr>
            <w:rStyle w:val="Hyperlink"/>
          </w:rPr>
          <w:t>GitHub</w:t>
        </w:r>
      </w:hyperlink>
      <w:r w:rsidR="005E2815">
        <w:rPr>
          <w:rStyle w:val="Hyperlink"/>
        </w:rPr>
        <w:t xml:space="preserve"> </w:t>
      </w:r>
      <w:r w:rsidR="005E2815">
        <w:rPr>
          <w:rFonts w:ascii="Symbol" w:eastAsia="Symbol" w:hAnsi="Symbol" w:cs="Symbol"/>
          <w:sz w:val="16"/>
          <w:szCs w:val="22"/>
        </w:rPr>
        <w:t xml:space="preserve">¨ </w:t>
      </w:r>
      <w:hyperlink r:id="rId9" w:history="1">
        <w:r w:rsidR="005E2815" w:rsidRPr="00066A8F">
          <w:rPr>
            <w:rStyle w:val="Hyperlink"/>
          </w:rPr>
          <w:t>Portfolio</w:t>
        </w:r>
      </w:hyperlink>
    </w:p>
    <w:p w14:paraId="7FDC6BAF" w14:textId="77777777" w:rsidR="007352B4" w:rsidRPr="00862C76" w:rsidRDefault="007352B4" w:rsidP="007352B4">
      <w:pPr>
        <w:spacing w:line="240" w:lineRule="atLeast"/>
      </w:pPr>
      <w:r>
        <w:rPr>
          <w:b/>
          <w:sz w:val="22"/>
          <w:szCs w:val="22"/>
        </w:rPr>
        <w:t>SUMMARY</w:t>
      </w:r>
    </w:p>
    <w:p w14:paraId="6630F964" w14:textId="009A88C5" w:rsidR="007352B4" w:rsidRPr="007352B4" w:rsidRDefault="007352B4" w:rsidP="007352B4">
      <w:pPr>
        <w:pStyle w:val="StyleJustifiedLeft1Hanging025LinespacingAtleas"/>
        <w:ind w:left="360" w:firstLine="0"/>
      </w:pPr>
      <w:r>
        <w:t xml:space="preserve">High-performing </w:t>
      </w:r>
      <w:r w:rsidR="00812D5E">
        <w:t xml:space="preserve">tech </w:t>
      </w:r>
      <w:r w:rsidR="00B52B23">
        <w:t>professional</w:t>
      </w:r>
      <w:r w:rsidR="00F77426">
        <w:t xml:space="preserve"> </w:t>
      </w:r>
      <w:r w:rsidR="00167593">
        <w:t>–</w:t>
      </w:r>
      <w:r w:rsidR="00812D5E">
        <w:t xml:space="preserve"> full-stack web developer, </w:t>
      </w:r>
      <w:r w:rsidR="00F77426">
        <w:t>data scientist</w:t>
      </w:r>
      <w:r w:rsidR="00812D5E">
        <w:t xml:space="preserve"> </w:t>
      </w:r>
      <w:r w:rsidR="00395C1C">
        <w:t xml:space="preserve">&amp; MBA graduate </w:t>
      </w:r>
      <w:r w:rsidR="00167593">
        <w:t>–</w:t>
      </w:r>
      <w:r w:rsidR="00F77426">
        <w:t xml:space="preserve"> </w:t>
      </w:r>
      <w:r>
        <w:t>with</w:t>
      </w:r>
      <w:r w:rsidR="00167593">
        <w:t xml:space="preserve"> </w:t>
      </w:r>
      <w:r w:rsidR="00FA6143">
        <w:t>10</w:t>
      </w:r>
      <w:r>
        <w:t xml:space="preserve">+ years of experience. My work involves </w:t>
      </w:r>
      <w:r w:rsidR="00877511">
        <w:t>creating high-quality</w:t>
      </w:r>
      <w:r w:rsidR="00243E4A">
        <w:t xml:space="preserve"> web</w:t>
      </w:r>
      <w:r w:rsidR="00A707EF">
        <w:t xml:space="preserve"> </w:t>
      </w:r>
      <w:r w:rsidR="00877511">
        <w:t>products</w:t>
      </w:r>
      <w:r w:rsidR="00E1750B">
        <w:t xml:space="preserve"> that </w:t>
      </w:r>
      <w:r w:rsidR="000051E6">
        <w:t>can scale to the delight of millions of users.</w:t>
      </w:r>
      <w:r w:rsidR="00447D8F">
        <w:t xml:space="preserve"> </w:t>
      </w:r>
      <w:r w:rsidR="00243E4A">
        <w:t xml:space="preserve">I have a deep </w:t>
      </w:r>
      <w:r w:rsidR="00447D8F">
        <w:t>familiarity with</w:t>
      </w:r>
      <w:r w:rsidR="00956913">
        <w:t xml:space="preserve"> product analytics, </w:t>
      </w:r>
      <w:r w:rsidR="00243E4A">
        <w:t>as well as</w:t>
      </w:r>
      <w:r w:rsidR="00956913">
        <w:t xml:space="preserve"> </w:t>
      </w:r>
      <w:r w:rsidR="00447D8F">
        <w:t>frontend &amp; backend technologies</w:t>
      </w:r>
      <w:r w:rsidR="009C61FF">
        <w:t>. I am</w:t>
      </w:r>
      <w:r w:rsidR="00222C44">
        <w:t xml:space="preserve"> currently</w:t>
      </w:r>
      <w:r w:rsidR="009C61FF">
        <w:t xml:space="preserve"> interested in exploring full-stack web developer roles.</w:t>
      </w:r>
    </w:p>
    <w:p w14:paraId="35824419" w14:textId="77777777" w:rsidR="00E8625D" w:rsidRPr="003245F8" w:rsidRDefault="00E8625D" w:rsidP="00E8625D">
      <w:pPr>
        <w:tabs>
          <w:tab w:val="left" w:pos="1440"/>
          <w:tab w:val="right" w:pos="8640"/>
        </w:tabs>
        <w:spacing w:before="240" w:line="240" w:lineRule="atLeast"/>
        <w:ind w:left="1440" w:hanging="1440"/>
        <w:rPr>
          <w:b/>
          <w:sz w:val="22"/>
          <w:szCs w:val="22"/>
        </w:rPr>
      </w:pPr>
      <w:r w:rsidRPr="0059529F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>XPERIENCE</w:t>
      </w:r>
    </w:p>
    <w:p w14:paraId="617B5097" w14:textId="77777777" w:rsidR="00E8625D" w:rsidRPr="00145A16" w:rsidRDefault="00E8625D" w:rsidP="00E8625D">
      <w:pPr>
        <w:tabs>
          <w:tab w:val="right" w:pos="9360"/>
        </w:tabs>
        <w:spacing w:line="240" w:lineRule="atLeast"/>
        <w:ind w:left="1440" w:hanging="1440"/>
        <w:rPr>
          <w:b/>
          <w:bCs/>
          <w:sz w:val="22"/>
          <w:szCs w:val="22"/>
        </w:rPr>
      </w:pPr>
      <w:r>
        <w:rPr>
          <w:sz w:val="22"/>
          <w:szCs w:val="22"/>
        </w:rPr>
        <w:t>Jan ’19 – Pres.</w:t>
      </w:r>
      <w:r>
        <w:rPr>
          <w:sz w:val="22"/>
          <w:szCs w:val="22"/>
        </w:rPr>
        <w:tab/>
      </w:r>
      <w:r w:rsidRPr="1023EE02">
        <w:rPr>
          <w:b/>
          <w:bCs/>
          <w:sz w:val="22"/>
          <w:szCs w:val="22"/>
        </w:rPr>
        <w:t>FACEBOOK, INC</w:t>
      </w:r>
      <w:r w:rsidRPr="0059529F">
        <w:rPr>
          <w:b/>
          <w:sz w:val="22"/>
        </w:rPr>
        <w:tab/>
      </w:r>
      <w:r w:rsidRPr="1023EE02">
        <w:rPr>
          <w:b/>
          <w:bCs/>
          <w:sz w:val="22"/>
          <w:szCs w:val="22"/>
        </w:rPr>
        <w:t>MENLO PARK, CA</w:t>
      </w:r>
    </w:p>
    <w:p w14:paraId="52CFA512" w14:textId="77777777" w:rsidR="00E8625D" w:rsidRDefault="00E8625D" w:rsidP="00E8625D">
      <w:pPr>
        <w:tabs>
          <w:tab w:val="left" w:pos="1800"/>
          <w:tab w:val="right" w:pos="9360"/>
        </w:tabs>
        <w:spacing w:line="240" w:lineRule="atLeast"/>
        <w:ind w:left="1800" w:hanging="360"/>
        <w:jc w:val="both"/>
      </w:pPr>
      <w:r>
        <w:rPr>
          <w:b/>
          <w:bCs/>
        </w:rPr>
        <w:t>Senior Product Analyst, Business Interfaces</w:t>
      </w:r>
      <w:r>
        <w:t>,</w:t>
      </w:r>
      <w:r>
        <w:rPr>
          <w:b/>
          <w:bCs/>
        </w:rPr>
        <w:t xml:space="preserve"> Product Experience Analytics</w:t>
      </w:r>
    </w:p>
    <w:p w14:paraId="02FC72D1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Promoted to lead analyst for several cross-platform business products under the umbrella of “</w:t>
      </w:r>
      <w:hyperlink r:id="rId10" w:history="1">
        <w:r w:rsidRPr="00394ABB">
          <w:rPr>
            <w:rStyle w:val="Hyperlink"/>
          </w:rPr>
          <w:t>Business Suite</w:t>
        </w:r>
      </w:hyperlink>
      <w:r>
        <w:t>”</w:t>
      </w:r>
    </w:p>
    <w:p w14:paraId="29CD7626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 xml:space="preserve">Developed user experience metrics for two successful </w:t>
      </w:r>
      <w:hyperlink r:id="rId11" w:history="1">
        <w:r w:rsidRPr="0003473E">
          <w:rPr>
            <w:rStyle w:val="Hyperlink"/>
          </w:rPr>
          <w:t>go-to-market products</w:t>
        </w:r>
      </w:hyperlink>
      <w:r>
        <w:t xml:space="preserve"> adopted by millions of businesses</w:t>
      </w:r>
    </w:p>
    <w:p w14:paraId="4A3A4874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Increased topline Business Sharing metrics by 6% by identifying gaps in our new business product offerings</w:t>
      </w:r>
    </w:p>
    <w:p w14:paraId="38FA60E9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Built production clickstream datasets for product area, used to develop Task Completion Rate &amp; other UX metrics</w:t>
      </w:r>
    </w:p>
    <w:p w14:paraId="78648B28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Drove incremental business growth by over 200K by recommending product improvements based on analysis</w:t>
      </w:r>
    </w:p>
    <w:p w14:paraId="443B666E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Mentored junior analysts, created project plans, taught analytics workflows &amp; provided formal feedback</w:t>
      </w:r>
    </w:p>
    <w:p w14:paraId="35D56F31" w14:textId="77777777" w:rsidR="00E8625D" w:rsidRDefault="00E8625D" w:rsidP="00E8625D">
      <w:pPr>
        <w:tabs>
          <w:tab w:val="right" w:pos="9360"/>
        </w:tabs>
        <w:spacing w:line="240" w:lineRule="atLeast"/>
        <w:rPr>
          <w:sz w:val="22"/>
          <w:szCs w:val="22"/>
        </w:rPr>
      </w:pPr>
    </w:p>
    <w:p w14:paraId="58176D7C" w14:textId="77777777" w:rsidR="00E8625D" w:rsidRPr="0059529F" w:rsidRDefault="00E8625D" w:rsidP="00E8625D">
      <w:pPr>
        <w:tabs>
          <w:tab w:val="right" w:pos="9360"/>
        </w:tabs>
        <w:spacing w:line="240" w:lineRule="atLeast"/>
        <w:ind w:left="1440" w:hanging="1440"/>
      </w:pPr>
      <w:r>
        <w:rPr>
          <w:sz w:val="22"/>
          <w:szCs w:val="22"/>
        </w:rPr>
        <w:t>2017 –</w:t>
      </w:r>
      <w:r w:rsidRPr="0059529F">
        <w:rPr>
          <w:sz w:val="22"/>
          <w:szCs w:val="22"/>
        </w:rPr>
        <w:t xml:space="preserve"> </w:t>
      </w:r>
      <w:r>
        <w:rPr>
          <w:sz w:val="22"/>
          <w:szCs w:val="22"/>
        </w:rPr>
        <w:t>2018</w:t>
      </w:r>
      <w:r w:rsidRPr="0059529F">
        <w:t xml:space="preserve">   </w:t>
      </w:r>
      <w:r w:rsidRPr="0059529F">
        <w:tab/>
      </w:r>
      <w:r w:rsidRPr="1023EE02">
        <w:rPr>
          <w:b/>
          <w:bCs/>
          <w:sz w:val="22"/>
          <w:szCs w:val="22"/>
        </w:rPr>
        <w:t>WAYFAIR, LLC</w:t>
      </w:r>
      <w:r w:rsidRPr="0059529F">
        <w:rPr>
          <w:b/>
          <w:sz w:val="22"/>
        </w:rPr>
        <w:tab/>
      </w:r>
      <w:r w:rsidRPr="1023EE02">
        <w:rPr>
          <w:b/>
          <w:bCs/>
          <w:sz w:val="22"/>
          <w:szCs w:val="22"/>
        </w:rPr>
        <w:t>BOSTON, MA</w:t>
      </w:r>
    </w:p>
    <w:p w14:paraId="15D02137" w14:textId="77777777" w:rsidR="00E8625D" w:rsidRDefault="00E8625D" w:rsidP="00E8625D">
      <w:pPr>
        <w:tabs>
          <w:tab w:val="left" w:pos="1800"/>
          <w:tab w:val="right" w:pos="9360"/>
        </w:tabs>
        <w:spacing w:line="240" w:lineRule="atLeast"/>
        <w:ind w:left="1800" w:hanging="360"/>
        <w:jc w:val="both"/>
      </w:pPr>
      <w:r>
        <w:rPr>
          <w:b/>
        </w:rPr>
        <w:t>Senior Analyst</w:t>
      </w:r>
      <w:r w:rsidRPr="00812687">
        <w:rPr>
          <w:b/>
        </w:rPr>
        <w:t xml:space="preserve">, </w:t>
      </w:r>
      <w:r>
        <w:rPr>
          <w:b/>
        </w:rPr>
        <w:t>Product Sort &amp; Recommendations, Web Analytics</w:t>
      </w:r>
    </w:p>
    <w:p w14:paraId="6C96F56C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 xml:space="preserve">Lead analyst for Product Sort, </w:t>
      </w:r>
      <w:r w:rsidRPr="00B90C5B">
        <w:t xml:space="preserve">turning </w:t>
      </w:r>
      <w:r>
        <w:t xml:space="preserve">massive datasets based on customers’ click </w:t>
      </w:r>
      <w:r w:rsidRPr="00B90C5B">
        <w:t>data into actionable insights</w:t>
      </w:r>
    </w:p>
    <w:p w14:paraId="76522425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Strategize with partners in Product and Data Science to develop and assess new personalization algorithms</w:t>
      </w:r>
    </w:p>
    <w:p w14:paraId="48419FA5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Developed a new methodology for analyzing KPIs that maps funnel metrics to customers’ click locations</w:t>
      </w:r>
    </w:p>
    <w:p w14:paraId="18964EB1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Built a production algorithm to identify incorrectly classified products, helping drive a $750K+ revenue increase</w:t>
      </w:r>
    </w:p>
    <w:p w14:paraId="5955964B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Managed an A/B test for a sorting algorithm that led to a $1.5M revenue increase by showing better product mix</w:t>
      </w:r>
    </w:p>
    <w:p w14:paraId="4373ABB7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Improved metrics by uncovering an issue with an algorithm that erroneously surfaced very expensive products</w:t>
      </w:r>
    </w:p>
    <w:p w14:paraId="478F579C" w14:textId="77777777" w:rsidR="00E8625D" w:rsidRPr="009235A5" w:rsidRDefault="00E8625D" w:rsidP="00E8625D">
      <w:pPr>
        <w:pStyle w:val="StyleJustifiedLeft1Hanging025LinespacingAtleas"/>
      </w:pPr>
    </w:p>
    <w:p w14:paraId="6120C420" w14:textId="77777777" w:rsidR="00E8625D" w:rsidRPr="0059529F" w:rsidRDefault="00E8625D" w:rsidP="00E8625D">
      <w:pPr>
        <w:tabs>
          <w:tab w:val="right" w:pos="9360"/>
        </w:tabs>
        <w:spacing w:line="240" w:lineRule="atLeast"/>
        <w:ind w:left="1440" w:hanging="1440"/>
      </w:pPr>
      <w:r>
        <w:rPr>
          <w:sz w:val="22"/>
          <w:szCs w:val="22"/>
        </w:rPr>
        <w:t>2011 –</w:t>
      </w:r>
      <w:r w:rsidRPr="0059529F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  <w:r w:rsidRPr="0059529F">
        <w:t xml:space="preserve">   </w:t>
      </w:r>
      <w:r w:rsidRPr="0059529F">
        <w:tab/>
      </w:r>
      <w:r w:rsidRPr="1023EE02">
        <w:rPr>
          <w:b/>
          <w:bCs/>
          <w:sz w:val="22"/>
          <w:szCs w:val="22"/>
        </w:rPr>
        <w:t xml:space="preserve">LIBERTY MUTUAL </w:t>
      </w:r>
      <w:r w:rsidRPr="0059529F">
        <w:rPr>
          <w:b/>
          <w:sz w:val="22"/>
        </w:rPr>
        <w:tab/>
      </w:r>
      <w:r w:rsidRPr="1023EE02">
        <w:rPr>
          <w:b/>
          <w:bCs/>
          <w:sz w:val="22"/>
          <w:szCs w:val="22"/>
        </w:rPr>
        <w:t>BOSTON, MA</w:t>
      </w:r>
    </w:p>
    <w:p w14:paraId="4110F244" w14:textId="77777777" w:rsidR="00E8625D" w:rsidRDefault="00E8625D" w:rsidP="00E8625D">
      <w:pPr>
        <w:tabs>
          <w:tab w:val="left" w:pos="1800"/>
          <w:tab w:val="right" w:pos="9360"/>
        </w:tabs>
        <w:spacing w:line="240" w:lineRule="atLeast"/>
        <w:ind w:left="1800" w:hanging="360"/>
        <w:jc w:val="both"/>
      </w:pPr>
      <w:r>
        <w:rPr>
          <w:b/>
        </w:rPr>
        <w:t>Business Analyst</w:t>
      </w:r>
      <w:r w:rsidRPr="00812687">
        <w:rPr>
          <w:b/>
        </w:rPr>
        <w:t xml:space="preserve">, </w:t>
      </w:r>
      <w:r>
        <w:rPr>
          <w:b/>
        </w:rPr>
        <w:t>Data Analytics Team, Strategy &amp; Analytics Department</w:t>
      </w:r>
      <w:r>
        <w:t xml:space="preserve">                                           2015 - 2017</w:t>
      </w:r>
    </w:p>
    <w:p w14:paraId="422AF118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Analyst on a high-exposure team comprised of mostly senior professionals dedicated to strategic initiatives</w:t>
      </w:r>
    </w:p>
    <w:p w14:paraId="0470101F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 xml:space="preserve">Investigated loss trends, created presentations, and presented analyses to executive audiences </w:t>
      </w:r>
      <w:proofErr w:type="gramStart"/>
      <w:r>
        <w:t>on a monthly basis</w:t>
      </w:r>
      <w:proofErr w:type="gramEnd"/>
    </w:p>
    <w:p w14:paraId="5A27260A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 xml:space="preserve">Developed a cross-functional solution to a data integrity issue that was overinflating loss costs by 25 – 30% </w:t>
      </w:r>
    </w:p>
    <w:p w14:paraId="2AEB30FD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Supported an executive-sponsored workstream as the analytics lead; aimed at saving $40M on litigation expenses</w:t>
      </w:r>
    </w:p>
    <w:p w14:paraId="1BC32E35" w14:textId="77777777" w:rsidR="00E8625D" w:rsidRDefault="00E8625D" w:rsidP="00E8625D">
      <w:pPr>
        <w:pStyle w:val="StyleJustifiedLeft1Hanging025LinespacingAtleas"/>
        <w:tabs>
          <w:tab w:val="left" w:pos="9377"/>
        </w:tabs>
        <w:ind w:left="0" w:firstLine="0"/>
      </w:pPr>
      <w:r>
        <w:tab/>
      </w:r>
    </w:p>
    <w:p w14:paraId="29D067FE" w14:textId="77777777" w:rsidR="00E8625D" w:rsidRPr="00E4448B" w:rsidRDefault="00E8625D" w:rsidP="00E8625D">
      <w:pPr>
        <w:tabs>
          <w:tab w:val="left" w:pos="7470"/>
          <w:tab w:val="right" w:pos="9360"/>
        </w:tabs>
        <w:spacing w:line="240" w:lineRule="atLeast"/>
        <w:ind w:left="1440" w:hanging="1440"/>
      </w:pPr>
      <w:r>
        <w:tab/>
      </w:r>
      <w:r>
        <w:rPr>
          <w:b/>
        </w:rPr>
        <w:t xml:space="preserve">Claims Specialist III </w:t>
      </w:r>
      <w:r w:rsidRPr="00A25833">
        <w:rPr>
          <w:b/>
        </w:rPr>
        <w:sym w:font="Wingdings" w:char="F0E0"/>
      </w:r>
      <w:r>
        <w:rPr>
          <w:b/>
        </w:rPr>
        <w:t xml:space="preserve"> S</w:t>
      </w:r>
      <w:r w:rsidRPr="00673FD0">
        <w:rPr>
          <w:b/>
        </w:rPr>
        <w:t xml:space="preserve">enior </w:t>
      </w:r>
      <w:r>
        <w:rPr>
          <w:b/>
        </w:rPr>
        <w:t>Claims Specialist</w:t>
      </w:r>
      <w:r w:rsidRPr="00673FD0">
        <w:rPr>
          <w:b/>
        </w:rPr>
        <w:t xml:space="preserve">, </w:t>
      </w:r>
      <w:r>
        <w:rPr>
          <w:b/>
        </w:rPr>
        <w:t xml:space="preserve">Claims Operations </w:t>
      </w:r>
      <w:r>
        <w:rPr>
          <w:b/>
        </w:rPr>
        <w:tab/>
        <w:t xml:space="preserve">                                  </w:t>
      </w:r>
      <w:r>
        <w:rPr>
          <w:b/>
        </w:rPr>
        <w:tab/>
        <w:t xml:space="preserve">             </w:t>
      </w:r>
      <w:r>
        <w:t>2011 - 2014</w:t>
      </w:r>
    </w:p>
    <w:p w14:paraId="3B3252B7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Analyzed and priced injury claims by reviewing facts of loss, medical bills, treatment notes &amp; lost wage data</w:t>
      </w:r>
    </w:p>
    <w:p w14:paraId="149C0F59" w14:textId="77777777" w:rsidR="00E8625D" w:rsidRDefault="00E8625D" w:rsidP="00E8625D">
      <w:pPr>
        <w:pStyle w:val="StyleJustifiedLeft1Hanging025LinespacingAtleas"/>
      </w:pPr>
      <w:r>
        <w:t>•</w:t>
      </w:r>
      <w:r>
        <w:tab/>
        <w:t>Negotiated over $1M in settlements per year with attorneys and directed litigation strategy for litigated files</w:t>
      </w:r>
    </w:p>
    <w:p w14:paraId="42058D24" w14:textId="77777777" w:rsidR="00E8625D" w:rsidRPr="0059529F" w:rsidRDefault="00E8625D" w:rsidP="00E8625D">
      <w:pPr>
        <w:tabs>
          <w:tab w:val="left" w:pos="1440"/>
          <w:tab w:val="right" w:pos="9360"/>
        </w:tabs>
        <w:spacing w:before="240" w:line="240" w:lineRule="atLeast"/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6A0486AD" w14:textId="77777777" w:rsidR="00E8625D" w:rsidRPr="0059529F" w:rsidRDefault="00E8625D" w:rsidP="00E8625D">
      <w:pPr>
        <w:tabs>
          <w:tab w:val="right" w:pos="1260"/>
          <w:tab w:val="left" w:pos="1440"/>
          <w:tab w:val="right" w:pos="9360"/>
        </w:tabs>
        <w:spacing w:line="240" w:lineRule="atLeast"/>
        <w:ind w:left="1440" w:hanging="1440"/>
        <w:rPr>
          <w:sz w:val="22"/>
        </w:rPr>
      </w:pPr>
      <w:r>
        <w:rPr>
          <w:sz w:val="22"/>
          <w:szCs w:val="22"/>
        </w:rPr>
        <w:t>August</w:t>
      </w:r>
      <w:r w:rsidRPr="0059529F">
        <w:rPr>
          <w:sz w:val="22"/>
          <w:szCs w:val="22"/>
        </w:rPr>
        <w:t xml:space="preserve"> </w:t>
      </w:r>
      <w:r>
        <w:rPr>
          <w:sz w:val="22"/>
          <w:szCs w:val="22"/>
        </w:rPr>
        <w:t>2017</w:t>
      </w:r>
      <w:r w:rsidRPr="0059529F">
        <w:tab/>
      </w:r>
      <w:r w:rsidRPr="0059529F">
        <w:tab/>
      </w:r>
      <w:r w:rsidRPr="0059529F">
        <w:rPr>
          <w:b/>
          <w:sz w:val="22"/>
        </w:rPr>
        <w:t>BOSTON COLLEGE</w:t>
      </w:r>
      <w:r w:rsidRPr="0059529F">
        <w:rPr>
          <w:b/>
          <w:sz w:val="22"/>
        </w:rPr>
        <w:tab/>
      </w:r>
      <w:r>
        <w:rPr>
          <w:b/>
          <w:sz w:val="22"/>
        </w:rPr>
        <w:t xml:space="preserve">    </w:t>
      </w:r>
      <w:r w:rsidRPr="0059529F">
        <w:rPr>
          <w:b/>
          <w:sz w:val="22"/>
        </w:rPr>
        <w:t>CHESTNUT HILL, MA</w:t>
      </w:r>
    </w:p>
    <w:p w14:paraId="4AAF8A91" w14:textId="77777777" w:rsidR="00E8625D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</w:pPr>
      <w:r w:rsidRPr="0059529F">
        <w:t xml:space="preserve">Master of Business Administration </w:t>
      </w:r>
      <w:r>
        <w:t xml:space="preserve">(MBA) </w:t>
      </w:r>
      <w:r w:rsidRPr="0059529F">
        <w:t>degree</w:t>
      </w:r>
      <w:r>
        <w:t>, Concentration in Business Analytics                                  GPA 3.8</w:t>
      </w:r>
    </w:p>
    <w:p w14:paraId="4B63AFD9" w14:textId="77777777" w:rsidR="00E8625D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jc w:val="both"/>
      </w:pPr>
      <w:r>
        <w:rPr>
          <w:i/>
        </w:rPr>
        <w:tab/>
      </w:r>
      <w:r w:rsidRPr="00812687">
        <w:rPr>
          <w:i/>
        </w:rPr>
        <w:t>Related Coursework</w:t>
      </w:r>
      <w:r>
        <w:t>: Risk Analysis and Simulation,</w:t>
      </w:r>
      <w:r w:rsidRPr="00812687">
        <w:t xml:space="preserve"> </w:t>
      </w:r>
      <w:r>
        <w:t>Statistics, Management Science, and Machine Learning</w:t>
      </w:r>
    </w:p>
    <w:p w14:paraId="4A5DE322" w14:textId="77777777" w:rsidR="00E8625D" w:rsidRPr="0059529F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jc w:val="both"/>
      </w:pPr>
    </w:p>
    <w:p w14:paraId="0EDF7E40" w14:textId="77777777" w:rsidR="00E8625D" w:rsidRPr="0059529F" w:rsidRDefault="00E8625D" w:rsidP="00E8625D">
      <w:pPr>
        <w:tabs>
          <w:tab w:val="right" w:pos="1260"/>
          <w:tab w:val="left" w:pos="1440"/>
          <w:tab w:val="right" w:pos="9360"/>
        </w:tabs>
        <w:spacing w:line="240" w:lineRule="atLeast"/>
        <w:ind w:left="1440" w:hanging="1440"/>
        <w:rPr>
          <w:sz w:val="22"/>
        </w:rPr>
      </w:pPr>
      <w:r>
        <w:rPr>
          <w:sz w:val="22"/>
          <w:szCs w:val="22"/>
        </w:rPr>
        <w:t>May 2009</w:t>
      </w:r>
      <w:r w:rsidRPr="0059529F">
        <w:tab/>
      </w:r>
      <w:r w:rsidRPr="0059529F">
        <w:tab/>
      </w:r>
      <w:r>
        <w:rPr>
          <w:b/>
          <w:sz w:val="22"/>
        </w:rPr>
        <w:t>UNIVERSITY OF MASSACHUSETTS BOSTON</w:t>
      </w:r>
      <w:r w:rsidRPr="0059529F">
        <w:rPr>
          <w:b/>
          <w:sz w:val="22"/>
        </w:rPr>
        <w:tab/>
      </w:r>
      <w:proofErr w:type="spellStart"/>
      <w:r>
        <w:rPr>
          <w:b/>
          <w:sz w:val="22"/>
        </w:rPr>
        <w:t>BOSTON</w:t>
      </w:r>
      <w:proofErr w:type="spellEnd"/>
      <w:r w:rsidRPr="0059529F">
        <w:rPr>
          <w:b/>
          <w:sz w:val="22"/>
        </w:rPr>
        <w:t>, MA</w:t>
      </w:r>
    </w:p>
    <w:p w14:paraId="2EFB0A22" w14:textId="77777777" w:rsidR="00E8625D" w:rsidRDefault="00E8625D" w:rsidP="00E8625D"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tLeast"/>
        <w:ind w:left="1440"/>
        <w:jc w:val="both"/>
      </w:pPr>
      <w:r w:rsidRPr="0059529F">
        <w:t xml:space="preserve">Bachelor of </w:t>
      </w:r>
      <w:r>
        <w:t>Arts degree,</w:t>
      </w:r>
      <w:r w:rsidRPr="0059529F">
        <w:t xml:space="preserve"> </w:t>
      </w:r>
      <w:r>
        <w:t xml:space="preserve">Double major in English and Philosophy, Economics minor, </w:t>
      </w:r>
      <w:r w:rsidRPr="00812687">
        <w:rPr>
          <w:i/>
        </w:rPr>
        <w:t>magna cum laude</w:t>
      </w:r>
      <w:r>
        <w:rPr>
          <w:i/>
        </w:rPr>
        <w:t xml:space="preserve">       </w:t>
      </w:r>
      <w:r w:rsidRPr="008C7C52">
        <w:t>GPA 3.5</w:t>
      </w:r>
      <w:r w:rsidRPr="008C7C52">
        <w:rPr>
          <w:b/>
          <w:i/>
        </w:rPr>
        <w:t xml:space="preserve"> </w:t>
      </w:r>
    </w:p>
    <w:p w14:paraId="6FC08C9F" w14:textId="77777777" w:rsidR="00E8625D" w:rsidRDefault="00E8625D" w:rsidP="00E8625D">
      <w:pPr>
        <w:spacing w:line="240" w:lineRule="atLeast"/>
        <w:jc w:val="both"/>
        <w:rPr>
          <w:b/>
          <w:sz w:val="22"/>
          <w:szCs w:val="22"/>
        </w:rPr>
      </w:pPr>
    </w:p>
    <w:p w14:paraId="48DF9A89" w14:textId="77777777" w:rsidR="00E8625D" w:rsidRDefault="00E8625D" w:rsidP="00E8625D">
      <w:pPr>
        <w:spacing w:line="240" w:lineRule="atLeast"/>
        <w:ind w:left="1440" w:hanging="1440"/>
        <w:jc w:val="both"/>
        <w:rPr>
          <w:b/>
        </w:rPr>
      </w:pPr>
      <w:r>
        <w:rPr>
          <w:b/>
          <w:sz w:val="22"/>
          <w:szCs w:val="22"/>
        </w:rPr>
        <w:t>TECHNICAL</w:t>
      </w:r>
    </w:p>
    <w:p w14:paraId="45384D77" w14:textId="77777777" w:rsidR="00E8625D" w:rsidRPr="00580401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</w:pPr>
      <w:r>
        <w:rPr>
          <w:b/>
        </w:rPr>
        <w:t>Data Analysis:</w:t>
      </w:r>
      <w:r>
        <w:t xml:space="preserve"> A/B Testing; Statistical Analysis; Data modeling; Data Visualization (Matplotlib, </w:t>
      </w:r>
      <w:proofErr w:type="spellStart"/>
      <w:r>
        <w:t>Plotly</w:t>
      </w:r>
      <w:proofErr w:type="spellEnd"/>
      <w:r>
        <w:t>, Tableau, Excel); Decision Trees; Optimization; Monte Carlo simulation; Sensitivity Analysis; &amp; User Experience Analytics</w:t>
      </w:r>
    </w:p>
    <w:p w14:paraId="1C00A3F3" w14:textId="77777777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</w:pPr>
      <w:r>
        <w:rPr>
          <w:b/>
        </w:rPr>
        <w:t>Technical Skills</w:t>
      </w:r>
      <w:r w:rsidRPr="00DE53C4">
        <w:rPr>
          <w:b/>
        </w:rPr>
        <w:t xml:space="preserve">: </w:t>
      </w:r>
      <w:r>
        <w:t>Python (Pandas/NumPy/</w:t>
      </w:r>
      <w:proofErr w:type="spellStart"/>
      <w:r>
        <w:t>Plotly</w:t>
      </w:r>
      <w:proofErr w:type="spellEnd"/>
      <w:r>
        <w:t xml:space="preserve">); SQL (tech interviewer); ETL/data pipelines; HTML/CSS; JavaScript; </w:t>
      </w:r>
      <w:proofErr w:type="spellStart"/>
      <w:r>
        <w:t>JQuery</w:t>
      </w:r>
      <w:proofErr w:type="spellEnd"/>
      <w:r>
        <w:t xml:space="preserve">; APIs; REST; AJAX; Node.js; </w:t>
      </w:r>
      <w:proofErr w:type="spellStart"/>
      <w:r>
        <w:t>mongoDB</w:t>
      </w:r>
      <w:proofErr w:type="spellEnd"/>
      <w:r>
        <w:t>; NoSQL; ORM; ODM; React; Webpack; multiprocessing; PWAs; Git; Presto; Vertica; SAS; Hive; and Advanced Excel</w:t>
      </w:r>
    </w:p>
    <w:p w14:paraId="5F9E7352" w14:textId="77777777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</w:pPr>
      <w:r>
        <w:rPr>
          <w:b/>
        </w:rPr>
        <w:t xml:space="preserve">Data Mining / Machine Learning: </w:t>
      </w:r>
      <w:r>
        <w:t>Linear &amp; Logistic Regression; k-NN; Naïve-Bayes; &amp; Anomaly/Outlier Detection</w:t>
      </w:r>
    </w:p>
    <w:p w14:paraId="5CBB0D05" w14:textId="77777777" w:rsidR="00E8625D" w:rsidRPr="005F67D0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  <w:textAlignment w:val="auto"/>
        <w:rPr>
          <w:b/>
          <w:bCs/>
        </w:rPr>
      </w:pPr>
      <w:r w:rsidRPr="00B1297A">
        <w:rPr>
          <w:b/>
          <w:bCs/>
        </w:rPr>
        <w:t>Product Management:</w:t>
      </w:r>
      <w:r>
        <w:t xml:space="preserve"> </w:t>
      </w:r>
      <w:proofErr w:type="spellStart"/>
      <w:r>
        <w:t>Roadmapping</w:t>
      </w:r>
      <w:proofErr w:type="spellEnd"/>
      <w:r>
        <w:t>; Agile; UX; Lean/Six Sigma; Project Planning; &amp; Strong Presentation skills</w:t>
      </w:r>
    </w:p>
    <w:p w14:paraId="0EEF58CE" w14:textId="77777777" w:rsidR="00E8625D" w:rsidRDefault="00E8625D" w:rsidP="00E8625D">
      <w:pPr>
        <w:spacing w:line="240" w:lineRule="atLeast"/>
        <w:jc w:val="both"/>
        <w:rPr>
          <w:b/>
        </w:rPr>
      </w:pPr>
    </w:p>
    <w:p w14:paraId="0F2E7E1A" w14:textId="77777777" w:rsidR="00E8625D" w:rsidRDefault="00E8625D" w:rsidP="00E8625D">
      <w:pPr>
        <w:spacing w:line="240" w:lineRule="atLeast"/>
        <w:jc w:val="both"/>
      </w:pPr>
      <w:r>
        <w:rPr>
          <w:b/>
          <w:sz w:val="22"/>
          <w:szCs w:val="22"/>
        </w:rPr>
        <w:t>ADDITIONAL</w:t>
      </w:r>
      <w:r w:rsidRPr="00AE2118">
        <w:rPr>
          <w:b/>
          <w:sz w:val="22"/>
          <w:szCs w:val="22"/>
        </w:rPr>
        <w:tab/>
      </w:r>
      <w:r w:rsidRPr="00AE2118">
        <w:rPr>
          <w:b/>
        </w:rPr>
        <w:tab/>
      </w:r>
    </w:p>
    <w:p w14:paraId="1C774A3F" w14:textId="151873E9" w:rsidR="00515D77" w:rsidRDefault="00515D77" w:rsidP="00515D77">
      <w:pPr>
        <w:pStyle w:val="ListParagraph"/>
        <w:numPr>
          <w:ilvl w:val="0"/>
          <w:numId w:val="4"/>
        </w:numPr>
        <w:spacing w:line="240" w:lineRule="atLeast"/>
        <w:jc w:val="both"/>
      </w:pPr>
      <w:r>
        <w:t>UC Berkeley Extension – Berkeley Coding Boot Camp (Exp</w:t>
      </w:r>
      <w:r w:rsidR="008F7D64">
        <w:t>ected</w:t>
      </w:r>
      <w:r>
        <w:t xml:space="preserve"> Graduation July 2021)</w:t>
      </w:r>
    </w:p>
    <w:p w14:paraId="05A865D1" w14:textId="7CB3E579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73FD0">
        <w:t xml:space="preserve">Prospanica </w:t>
      </w:r>
      <w:r>
        <w:t>(</w:t>
      </w:r>
      <w:r w:rsidRPr="00673FD0">
        <w:t>National Society of Hispanic MBAs)</w:t>
      </w:r>
      <w:r>
        <w:t xml:space="preserve"> – Boston Chapter</w:t>
      </w:r>
    </w:p>
    <w:p w14:paraId="247D5E1D" w14:textId="77777777" w:rsidR="00E8625D" w:rsidRDefault="00E8625D" w:rsidP="00E8625D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73FD0">
        <w:t>SAS Enterprise Guide: Querying and Reporting Certificate, SAS Institutes (2016)</w:t>
      </w:r>
    </w:p>
    <w:p w14:paraId="0E2B6EE9" w14:textId="5705F48A" w:rsidR="00515D77" w:rsidRPr="00673FD0" w:rsidRDefault="00E8625D" w:rsidP="00515D77">
      <w:pPr>
        <w:pStyle w:val="ListParagraph"/>
        <w:numPr>
          <w:ilvl w:val="0"/>
          <w:numId w:val="4"/>
        </w:numPr>
        <w:spacing w:line="240" w:lineRule="atLeast"/>
        <w:jc w:val="both"/>
      </w:pPr>
      <w:r w:rsidRPr="00673FD0">
        <w:t>Eagle Scout, Boy Scout of America (2004)</w:t>
      </w:r>
    </w:p>
    <w:sectPr w:rsidR="00515D77" w:rsidRPr="00673FD0" w:rsidSect="0069182B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AC82" w14:textId="77777777" w:rsidR="00234D91" w:rsidRDefault="00234D91">
      <w:r>
        <w:separator/>
      </w:r>
    </w:p>
  </w:endnote>
  <w:endnote w:type="continuationSeparator" w:id="0">
    <w:p w14:paraId="4388F9DE" w14:textId="77777777" w:rsidR="00234D91" w:rsidRDefault="00234D91">
      <w:r>
        <w:continuationSeparator/>
      </w:r>
    </w:p>
  </w:endnote>
  <w:endnote w:type="continuationNotice" w:id="1">
    <w:p w14:paraId="3E8A2D0B" w14:textId="77777777" w:rsidR="00234D91" w:rsidRDefault="00234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FF5F8" w14:textId="77777777" w:rsidR="00234D91" w:rsidRDefault="00234D91">
      <w:r>
        <w:separator/>
      </w:r>
    </w:p>
  </w:footnote>
  <w:footnote w:type="continuationSeparator" w:id="0">
    <w:p w14:paraId="2327B112" w14:textId="77777777" w:rsidR="00234D91" w:rsidRDefault="00234D91">
      <w:r>
        <w:continuationSeparator/>
      </w:r>
    </w:p>
  </w:footnote>
  <w:footnote w:type="continuationNotice" w:id="1">
    <w:p w14:paraId="2FBA50F6" w14:textId="77777777" w:rsidR="00234D91" w:rsidRDefault="00234D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2CE2"/>
    <w:multiLevelType w:val="hybridMultilevel"/>
    <w:tmpl w:val="36BA0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DD5F8C"/>
    <w:multiLevelType w:val="hybridMultilevel"/>
    <w:tmpl w:val="933C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E1520"/>
    <w:multiLevelType w:val="hybridMultilevel"/>
    <w:tmpl w:val="3028E4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4043F7"/>
    <w:multiLevelType w:val="hybridMultilevel"/>
    <w:tmpl w:val="3594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E7365"/>
    <w:multiLevelType w:val="hybridMultilevel"/>
    <w:tmpl w:val="8BFE010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5AF23C5F"/>
    <w:multiLevelType w:val="hybridMultilevel"/>
    <w:tmpl w:val="70CA7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D13AAC"/>
    <w:multiLevelType w:val="hybridMultilevel"/>
    <w:tmpl w:val="79E6E34A"/>
    <w:lvl w:ilvl="0" w:tplc="7BAE1F5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5B70BD"/>
    <w:multiLevelType w:val="hybridMultilevel"/>
    <w:tmpl w:val="72188E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3F3CBC"/>
    <w:multiLevelType w:val="hybridMultilevel"/>
    <w:tmpl w:val="39E42CA4"/>
    <w:lvl w:ilvl="0" w:tplc="59DA653C">
      <w:start w:val="2010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E3E"/>
    <w:rsid w:val="00000A7B"/>
    <w:rsid w:val="0000285D"/>
    <w:rsid w:val="00004E38"/>
    <w:rsid w:val="000051E6"/>
    <w:rsid w:val="000067AE"/>
    <w:rsid w:val="00010848"/>
    <w:rsid w:val="00014A01"/>
    <w:rsid w:val="00020164"/>
    <w:rsid w:val="00022D48"/>
    <w:rsid w:val="00031513"/>
    <w:rsid w:val="000327EC"/>
    <w:rsid w:val="00032C1D"/>
    <w:rsid w:val="0003473E"/>
    <w:rsid w:val="00035777"/>
    <w:rsid w:val="00035ACD"/>
    <w:rsid w:val="00035CBD"/>
    <w:rsid w:val="00035DBA"/>
    <w:rsid w:val="00040C7D"/>
    <w:rsid w:val="00040EE4"/>
    <w:rsid w:val="0005027E"/>
    <w:rsid w:val="00052C75"/>
    <w:rsid w:val="00054655"/>
    <w:rsid w:val="000550ED"/>
    <w:rsid w:val="00055135"/>
    <w:rsid w:val="00056D96"/>
    <w:rsid w:val="00060B34"/>
    <w:rsid w:val="00060C97"/>
    <w:rsid w:val="000623AA"/>
    <w:rsid w:val="00064CB6"/>
    <w:rsid w:val="000650EF"/>
    <w:rsid w:val="000656CF"/>
    <w:rsid w:val="00065D80"/>
    <w:rsid w:val="00066A8F"/>
    <w:rsid w:val="00070570"/>
    <w:rsid w:val="00072EA2"/>
    <w:rsid w:val="00076AFE"/>
    <w:rsid w:val="00077706"/>
    <w:rsid w:val="00077B81"/>
    <w:rsid w:val="00080CE4"/>
    <w:rsid w:val="00085403"/>
    <w:rsid w:val="000865D8"/>
    <w:rsid w:val="000877F3"/>
    <w:rsid w:val="00092585"/>
    <w:rsid w:val="00094A7B"/>
    <w:rsid w:val="00095E4A"/>
    <w:rsid w:val="000A275F"/>
    <w:rsid w:val="000A2773"/>
    <w:rsid w:val="000A2EDC"/>
    <w:rsid w:val="000A3633"/>
    <w:rsid w:val="000A4E4A"/>
    <w:rsid w:val="000A6EED"/>
    <w:rsid w:val="000B2C2D"/>
    <w:rsid w:val="000B39EB"/>
    <w:rsid w:val="000B562C"/>
    <w:rsid w:val="000B60ED"/>
    <w:rsid w:val="000C0DBF"/>
    <w:rsid w:val="000C6875"/>
    <w:rsid w:val="000C75A2"/>
    <w:rsid w:val="000C7BC0"/>
    <w:rsid w:val="000D1BC1"/>
    <w:rsid w:val="000D200E"/>
    <w:rsid w:val="000D4235"/>
    <w:rsid w:val="000E0CC4"/>
    <w:rsid w:val="000E0F43"/>
    <w:rsid w:val="000E1CEB"/>
    <w:rsid w:val="000E5E35"/>
    <w:rsid w:val="000E7728"/>
    <w:rsid w:val="000F2756"/>
    <w:rsid w:val="000F2C70"/>
    <w:rsid w:val="000F4867"/>
    <w:rsid w:val="000F48E6"/>
    <w:rsid w:val="00100E65"/>
    <w:rsid w:val="00100E69"/>
    <w:rsid w:val="00105620"/>
    <w:rsid w:val="0010775D"/>
    <w:rsid w:val="00110255"/>
    <w:rsid w:val="00112D07"/>
    <w:rsid w:val="00114CF1"/>
    <w:rsid w:val="001166C6"/>
    <w:rsid w:val="00117253"/>
    <w:rsid w:val="00120B5C"/>
    <w:rsid w:val="0013286A"/>
    <w:rsid w:val="0013544E"/>
    <w:rsid w:val="001372EE"/>
    <w:rsid w:val="001408F1"/>
    <w:rsid w:val="00140D78"/>
    <w:rsid w:val="00142CC8"/>
    <w:rsid w:val="001534F9"/>
    <w:rsid w:val="00153786"/>
    <w:rsid w:val="00160B32"/>
    <w:rsid w:val="00160F7D"/>
    <w:rsid w:val="001624E2"/>
    <w:rsid w:val="00162E63"/>
    <w:rsid w:val="0016726F"/>
    <w:rsid w:val="00167593"/>
    <w:rsid w:val="00167B4D"/>
    <w:rsid w:val="001714D4"/>
    <w:rsid w:val="00174E33"/>
    <w:rsid w:val="00177263"/>
    <w:rsid w:val="001809C4"/>
    <w:rsid w:val="00180B2F"/>
    <w:rsid w:val="00181DB7"/>
    <w:rsid w:val="00183456"/>
    <w:rsid w:val="001838B7"/>
    <w:rsid w:val="00184C6F"/>
    <w:rsid w:val="001868F1"/>
    <w:rsid w:val="00187F1C"/>
    <w:rsid w:val="0019525F"/>
    <w:rsid w:val="001954BD"/>
    <w:rsid w:val="001979A3"/>
    <w:rsid w:val="001979FC"/>
    <w:rsid w:val="00197D39"/>
    <w:rsid w:val="001A1D57"/>
    <w:rsid w:val="001A61D3"/>
    <w:rsid w:val="001B0860"/>
    <w:rsid w:val="001B38CD"/>
    <w:rsid w:val="001C1FBA"/>
    <w:rsid w:val="001C2FEB"/>
    <w:rsid w:val="001C3D47"/>
    <w:rsid w:val="001C69FC"/>
    <w:rsid w:val="001C72AB"/>
    <w:rsid w:val="001D163B"/>
    <w:rsid w:val="001D25F1"/>
    <w:rsid w:val="001D30B8"/>
    <w:rsid w:val="001D334C"/>
    <w:rsid w:val="001D51BE"/>
    <w:rsid w:val="001D6543"/>
    <w:rsid w:val="001E0935"/>
    <w:rsid w:val="001E2150"/>
    <w:rsid w:val="001E21B5"/>
    <w:rsid w:val="001E2825"/>
    <w:rsid w:val="001E5C01"/>
    <w:rsid w:val="001E76E1"/>
    <w:rsid w:val="001E7988"/>
    <w:rsid w:val="001F6AA5"/>
    <w:rsid w:val="00200084"/>
    <w:rsid w:val="0020304D"/>
    <w:rsid w:val="002049B5"/>
    <w:rsid w:val="002074E9"/>
    <w:rsid w:val="002078DC"/>
    <w:rsid w:val="00211427"/>
    <w:rsid w:val="00212A95"/>
    <w:rsid w:val="00214039"/>
    <w:rsid w:val="00217E8F"/>
    <w:rsid w:val="00222397"/>
    <w:rsid w:val="00222C44"/>
    <w:rsid w:val="00223F85"/>
    <w:rsid w:val="002247F9"/>
    <w:rsid w:val="002249B3"/>
    <w:rsid w:val="00226A19"/>
    <w:rsid w:val="002302A3"/>
    <w:rsid w:val="00230C5E"/>
    <w:rsid w:val="0023253B"/>
    <w:rsid w:val="002325BD"/>
    <w:rsid w:val="00234D91"/>
    <w:rsid w:val="0023684C"/>
    <w:rsid w:val="00237B7A"/>
    <w:rsid w:val="0024051F"/>
    <w:rsid w:val="00243E4A"/>
    <w:rsid w:val="00245CFF"/>
    <w:rsid w:val="002504C4"/>
    <w:rsid w:val="00250FA9"/>
    <w:rsid w:val="00251D0D"/>
    <w:rsid w:val="0025365A"/>
    <w:rsid w:val="00260156"/>
    <w:rsid w:val="0026015E"/>
    <w:rsid w:val="00263012"/>
    <w:rsid w:val="0026655E"/>
    <w:rsid w:val="00270F9C"/>
    <w:rsid w:val="00272537"/>
    <w:rsid w:val="00274A93"/>
    <w:rsid w:val="00275DAD"/>
    <w:rsid w:val="0028266F"/>
    <w:rsid w:val="002829BA"/>
    <w:rsid w:val="002832ED"/>
    <w:rsid w:val="00286BC0"/>
    <w:rsid w:val="00287240"/>
    <w:rsid w:val="00292601"/>
    <w:rsid w:val="00294FEC"/>
    <w:rsid w:val="0029525F"/>
    <w:rsid w:val="00295CFA"/>
    <w:rsid w:val="002A2442"/>
    <w:rsid w:val="002A2E3B"/>
    <w:rsid w:val="002A4C7C"/>
    <w:rsid w:val="002A52A3"/>
    <w:rsid w:val="002A6452"/>
    <w:rsid w:val="002B1637"/>
    <w:rsid w:val="002B5287"/>
    <w:rsid w:val="002C0774"/>
    <w:rsid w:val="002C2549"/>
    <w:rsid w:val="002C2A89"/>
    <w:rsid w:val="002C5EF6"/>
    <w:rsid w:val="002D0302"/>
    <w:rsid w:val="002D414C"/>
    <w:rsid w:val="002D4BEA"/>
    <w:rsid w:val="002D62B4"/>
    <w:rsid w:val="002D7968"/>
    <w:rsid w:val="002E0D2B"/>
    <w:rsid w:val="002E1417"/>
    <w:rsid w:val="002E1FD4"/>
    <w:rsid w:val="002E3145"/>
    <w:rsid w:val="002E48C7"/>
    <w:rsid w:val="002E708B"/>
    <w:rsid w:val="002E7DD5"/>
    <w:rsid w:val="002F108F"/>
    <w:rsid w:val="002F2E3C"/>
    <w:rsid w:val="002F46F9"/>
    <w:rsid w:val="002F6A4F"/>
    <w:rsid w:val="002F6D5C"/>
    <w:rsid w:val="003028B9"/>
    <w:rsid w:val="00302B1C"/>
    <w:rsid w:val="00304CB8"/>
    <w:rsid w:val="00305FDE"/>
    <w:rsid w:val="0030644B"/>
    <w:rsid w:val="00306777"/>
    <w:rsid w:val="00306F68"/>
    <w:rsid w:val="00310CAD"/>
    <w:rsid w:val="00317FF7"/>
    <w:rsid w:val="00320C14"/>
    <w:rsid w:val="003214D2"/>
    <w:rsid w:val="00321F17"/>
    <w:rsid w:val="0032253D"/>
    <w:rsid w:val="003245F8"/>
    <w:rsid w:val="00324B36"/>
    <w:rsid w:val="003255CB"/>
    <w:rsid w:val="00326689"/>
    <w:rsid w:val="00327BA3"/>
    <w:rsid w:val="00330B18"/>
    <w:rsid w:val="003318DF"/>
    <w:rsid w:val="00332EC5"/>
    <w:rsid w:val="003336BF"/>
    <w:rsid w:val="00334374"/>
    <w:rsid w:val="00334BA7"/>
    <w:rsid w:val="00336E3E"/>
    <w:rsid w:val="00342C64"/>
    <w:rsid w:val="00343262"/>
    <w:rsid w:val="00343893"/>
    <w:rsid w:val="003438BB"/>
    <w:rsid w:val="003452EB"/>
    <w:rsid w:val="00346244"/>
    <w:rsid w:val="00350643"/>
    <w:rsid w:val="00351332"/>
    <w:rsid w:val="0035349C"/>
    <w:rsid w:val="00354F86"/>
    <w:rsid w:val="0035619D"/>
    <w:rsid w:val="00357A3D"/>
    <w:rsid w:val="00361718"/>
    <w:rsid w:val="00362A9C"/>
    <w:rsid w:val="00367340"/>
    <w:rsid w:val="00370D20"/>
    <w:rsid w:val="00372ACB"/>
    <w:rsid w:val="00375820"/>
    <w:rsid w:val="00376582"/>
    <w:rsid w:val="00381598"/>
    <w:rsid w:val="0039050E"/>
    <w:rsid w:val="00394ABB"/>
    <w:rsid w:val="00394D27"/>
    <w:rsid w:val="00395C1C"/>
    <w:rsid w:val="003A2C7A"/>
    <w:rsid w:val="003A35B2"/>
    <w:rsid w:val="003A60EE"/>
    <w:rsid w:val="003A67D3"/>
    <w:rsid w:val="003B15A3"/>
    <w:rsid w:val="003B38C2"/>
    <w:rsid w:val="003B39E3"/>
    <w:rsid w:val="003B3AA1"/>
    <w:rsid w:val="003B5B46"/>
    <w:rsid w:val="003B7032"/>
    <w:rsid w:val="003C0046"/>
    <w:rsid w:val="003C0226"/>
    <w:rsid w:val="003C0428"/>
    <w:rsid w:val="003C113A"/>
    <w:rsid w:val="003C2B3A"/>
    <w:rsid w:val="003C60B7"/>
    <w:rsid w:val="003D1C05"/>
    <w:rsid w:val="003D6776"/>
    <w:rsid w:val="003E033C"/>
    <w:rsid w:val="003E1B4C"/>
    <w:rsid w:val="003E42F9"/>
    <w:rsid w:val="003F103D"/>
    <w:rsid w:val="003F5367"/>
    <w:rsid w:val="003F6E2C"/>
    <w:rsid w:val="003F75C7"/>
    <w:rsid w:val="003F798A"/>
    <w:rsid w:val="00401EFE"/>
    <w:rsid w:val="0040319A"/>
    <w:rsid w:val="00406903"/>
    <w:rsid w:val="00407BC5"/>
    <w:rsid w:val="004153D1"/>
    <w:rsid w:val="00415FF3"/>
    <w:rsid w:val="004207D1"/>
    <w:rsid w:val="00421BEA"/>
    <w:rsid w:val="00422EA6"/>
    <w:rsid w:val="0042791D"/>
    <w:rsid w:val="0043004A"/>
    <w:rsid w:val="004357FA"/>
    <w:rsid w:val="00436361"/>
    <w:rsid w:val="00436BBF"/>
    <w:rsid w:val="00436CE8"/>
    <w:rsid w:val="00437463"/>
    <w:rsid w:val="00440C41"/>
    <w:rsid w:val="004411EC"/>
    <w:rsid w:val="00442A36"/>
    <w:rsid w:val="004440CD"/>
    <w:rsid w:val="0044472F"/>
    <w:rsid w:val="00445004"/>
    <w:rsid w:val="0044608C"/>
    <w:rsid w:val="004467DE"/>
    <w:rsid w:val="00447410"/>
    <w:rsid w:val="00447D8F"/>
    <w:rsid w:val="004504FE"/>
    <w:rsid w:val="00451E88"/>
    <w:rsid w:val="0045471A"/>
    <w:rsid w:val="0045753E"/>
    <w:rsid w:val="00463D4B"/>
    <w:rsid w:val="00470E0F"/>
    <w:rsid w:val="004719F9"/>
    <w:rsid w:val="0047299B"/>
    <w:rsid w:val="00472C45"/>
    <w:rsid w:val="00472FDF"/>
    <w:rsid w:val="00473341"/>
    <w:rsid w:val="0047435A"/>
    <w:rsid w:val="00476875"/>
    <w:rsid w:val="00476D54"/>
    <w:rsid w:val="004815A8"/>
    <w:rsid w:val="004815E2"/>
    <w:rsid w:val="004848FA"/>
    <w:rsid w:val="004851B7"/>
    <w:rsid w:val="004859A0"/>
    <w:rsid w:val="00487F1F"/>
    <w:rsid w:val="0049221B"/>
    <w:rsid w:val="00493E81"/>
    <w:rsid w:val="00495407"/>
    <w:rsid w:val="00497022"/>
    <w:rsid w:val="004A0DA6"/>
    <w:rsid w:val="004A4867"/>
    <w:rsid w:val="004A56A3"/>
    <w:rsid w:val="004A6273"/>
    <w:rsid w:val="004A7659"/>
    <w:rsid w:val="004A7DA1"/>
    <w:rsid w:val="004B1EF8"/>
    <w:rsid w:val="004B22FE"/>
    <w:rsid w:val="004B23A5"/>
    <w:rsid w:val="004B28C9"/>
    <w:rsid w:val="004B378B"/>
    <w:rsid w:val="004B52AA"/>
    <w:rsid w:val="004B5CAF"/>
    <w:rsid w:val="004B7CAE"/>
    <w:rsid w:val="004C44F0"/>
    <w:rsid w:val="004C644A"/>
    <w:rsid w:val="004C7680"/>
    <w:rsid w:val="004C7A6E"/>
    <w:rsid w:val="004D0947"/>
    <w:rsid w:val="004D149C"/>
    <w:rsid w:val="004D2F3E"/>
    <w:rsid w:val="004D2FAB"/>
    <w:rsid w:val="004D3343"/>
    <w:rsid w:val="004D4637"/>
    <w:rsid w:val="004D72CB"/>
    <w:rsid w:val="004D7B8F"/>
    <w:rsid w:val="004D7D51"/>
    <w:rsid w:val="004E0A9F"/>
    <w:rsid w:val="004E16AB"/>
    <w:rsid w:val="004E3D64"/>
    <w:rsid w:val="004E3E0F"/>
    <w:rsid w:val="004E413A"/>
    <w:rsid w:val="004E7A32"/>
    <w:rsid w:val="004E7C74"/>
    <w:rsid w:val="004F0342"/>
    <w:rsid w:val="004F61CA"/>
    <w:rsid w:val="004F67E9"/>
    <w:rsid w:val="004F682B"/>
    <w:rsid w:val="00500497"/>
    <w:rsid w:val="005005D8"/>
    <w:rsid w:val="005011DB"/>
    <w:rsid w:val="005042C7"/>
    <w:rsid w:val="0050439B"/>
    <w:rsid w:val="00504FD8"/>
    <w:rsid w:val="005076FF"/>
    <w:rsid w:val="00507D97"/>
    <w:rsid w:val="00510903"/>
    <w:rsid w:val="005120A8"/>
    <w:rsid w:val="00512421"/>
    <w:rsid w:val="0051404E"/>
    <w:rsid w:val="00515D77"/>
    <w:rsid w:val="00523E4E"/>
    <w:rsid w:val="005253DC"/>
    <w:rsid w:val="00526FC5"/>
    <w:rsid w:val="00527A68"/>
    <w:rsid w:val="0053174E"/>
    <w:rsid w:val="00537CCE"/>
    <w:rsid w:val="00540B5F"/>
    <w:rsid w:val="005422B8"/>
    <w:rsid w:val="005471A2"/>
    <w:rsid w:val="00547504"/>
    <w:rsid w:val="00550C75"/>
    <w:rsid w:val="00552367"/>
    <w:rsid w:val="00552438"/>
    <w:rsid w:val="005526C0"/>
    <w:rsid w:val="005559EE"/>
    <w:rsid w:val="005604B0"/>
    <w:rsid w:val="005608A2"/>
    <w:rsid w:val="00560CF2"/>
    <w:rsid w:val="00560FDC"/>
    <w:rsid w:val="005610B6"/>
    <w:rsid w:val="0056482C"/>
    <w:rsid w:val="00564F40"/>
    <w:rsid w:val="005673BA"/>
    <w:rsid w:val="00570097"/>
    <w:rsid w:val="005718F7"/>
    <w:rsid w:val="00573189"/>
    <w:rsid w:val="005731FC"/>
    <w:rsid w:val="005736AF"/>
    <w:rsid w:val="00574646"/>
    <w:rsid w:val="00580401"/>
    <w:rsid w:val="00582347"/>
    <w:rsid w:val="00583733"/>
    <w:rsid w:val="005849A3"/>
    <w:rsid w:val="00591A25"/>
    <w:rsid w:val="005932A8"/>
    <w:rsid w:val="00594109"/>
    <w:rsid w:val="005944BF"/>
    <w:rsid w:val="0059529F"/>
    <w:rsid w:val="005A10D5"/>
    <w:rsid w:val="005A372A"/>
    <w:rsid w:val="005B1409"/>
    <w:rsid w:val="005B1AE7"/>
    <w:rsid w:val="005B26F5"/>
    <w:rsid w:val="005B56F1"/>
    <w:rsid w:val="005B5BA5"/>
    <w:rsid w:val="005B646B"/>
    <w:rsid w:val="005B6EC8"/>
    <w:rsid w:val="005B7674"/>
    <w:rsid w:val="005C0AA3"/>
    <w:rsid w:val="005C285A"/>
    <w:rsid w:val="005C669C"/>
    <w:rsid w:val="005D063A"/>
    <w:rsid w:val="005E21E9"/>
    <w:rsid w:val="005E2815"/>
    <w:rsid w:val="005E3AED"/>
    <w:rsid w:val="005E5D46"/>
    <w:rsid w:val="005E7251"/>
    <w:rsid w:val="005F1CD9"/>
    <w:rsid w:val="005F41CA"/>
    <w:rsid w:val="005F5934"/>
    <w:rsid w:val="005F67D0"/>
    <w:rsid w:val="005F6BFE"/>
    <w:rsid w:val="005F7833"/>
    <w:rsid w:val="006009B2"/>
    <w:rsid w:val="00601132"/>
    <w:rsid w:val="0060140F"/>
    <w:rsid w:val="00601662"/>
    <w:rsid w:val="006017CF"/>
    <w:rsid w:val="00601D96"/>
    <w:rsid w:val="00601ED5"/>
    <w:rsid w:val="00603FCF"/>
    <w:rsid w:val="00606AD9"/>
    <w:rsid w:val="006135C2"/>
    <w:rsid w:val="006142C7"/>
    <w:rsid w:val="00616224"/>
    <w:rsid w:val="00617BF1"/>
    <w:rsid w:val="006206A7"/>
    <w:rsid w:val="0062168F"/>
    <w:rsid w:val="0062355A"/>
    <w:rsid w:val="0062380E"/>
    <w:rsid w:val="006239E8"/>
    <w:rsid w:val="00631A93"/>
    <w:rsid w:val="0063381F"/>
    <w:rsid w:val="006345E5"/>
    <w:rsid w:val="006414FA"/>
    <w:rsid w:val="00641A64"/>
    <w:rsid w:val="00641EC2"/>
    <w:rsid w:val="006438A7"/>
    <w:rsid w:val="00643C0D"/>
    <w:rsid w:val="00644A67"/>
    <w:rsid w:val="00646DBE"/>
    <w:rsid w:val="006531AD"/>
    <w:rsid w:val="00654919"/>
    <w:rsid w:val="006569E4"/>
    <w:rsid w:val="00657CF5"/>
    <w:rsid w:val="006631ED"/>
    <w:rsid w:val="006633CC"/>
    <w:rsid w:val="00664650"/>
    <w:rsid w:val="006669BF"/>
    <w:rsid w:val="00666B7B"/>
    <w:rsid w:val="00666DC2"/>
    <w:rsid w:val="006674FB"/>
    <w:rsid w:val="00670EE8"/>
    <w:rsid w:val="0067123C"/>
    <w:rsid w:val="00673FD0"/>
    <w:rsid w:val="006743E2"/>
    <w:rsid w:val="00676653"/>
    <w:rsid w:val="006772FB"/>
    <w:rsid w:val="00677E4A"/>
    <w:rsid w:val="0068008C"/>
    <w:rsid w:val="00680C02"/>
    <w:rsid w:val="006819CD"/>
    <w:rsid w:val="00683D2D"/>
    <w:rsid w:val="0068468F"/>
    <w:rsid w:val="00684E30"/>
    <w:rsid w:val="006854AE"/>
    <w:rsid w:val="0068636F"/>
    <w:rsid w:val="0069182B"/>
    <w:rsid w:val="00695743"/>
    <w:rsid w:val="00695974"/>
    <w:rsid w:val="00697AF6"/>
    <w:rsid w:val="006A1DE2"/>
    <w:rsid w:val="006A28A2"/>
    <w:rsid w:val="006A2D62"/>
    <w:rsid w:val="006A38EE"/>
    <w:rsid w:val="006A3A02"/>
    <w:rsid w:val="006A3CC1"/>
    <w:rsid w:val="006A405F"/>
    <w:rsid w:val="006A45FE"/>
    <w:rsid w:val="006A7C64"/>
    <w:rsid w:val="006B018A"/>
    <w:rsid w:val="006B1D91"/>
    <w:rsid w:val="006B773C"/>
    <w:rsid w:val="006C1338"/>
    <w:rsid w:val="006C14DB"/>
    <w:rsid w:val="006C15F6"/>
    <w:rsid w:val="006C3104"/>
    <w:rsid w:val="006C56E5"/>
    <w:rsid w:val="006D0782"/>
    <w:rsid w:val="006D3072"/>
    <w:rsid w:val="006D39F5"/>
    <w:rsid w:val="006D4C04"/>
    <w:rsid w:val="006D76F4"/>
    <w:rsid w:val="006E01F8"/>
    <w:rsid w:val="006E16CD"/>
    <w:rsid w:val="006E1B9E"/>
    <w:rsid w:val="006E333B"/>
    <w:rsid w:val="006E484B"/>
    <w:rsid w:val="006E57A9"/>
    <w:rsid w:val="006E6CF4"/>
    <w:rsid w:val="006E770A"/>
    <w:rsid w:val="006E780D"/>
    <w:rsid w:val="006F2D6E"/>
    <w:rsid w:val="006F641C"/>
    <w:rsid w:val="006F6C32"/>
    <w:rsid w:val="006F7FFA"/>
    <w:rsid w:val="00701071"/>
    <w:rsid w:val="00701301"/>
    <w:rsid w:val="00702A61"/>
    <w:rsid w:val="00702DF3"/>
    <w:rsid w:val="00704807"/>
    <w:rsid w:val="007055D8"/>
    <w:rsid w:val="007108C1"/>
    <w:rsid w:val="007116B5"/>
    <w:rsid w:val="0071476D"/>
    <w:rsid w:val="007173FE"/>
    <w:rsid w:val="0072099B"/>
    <w:rsid w:val="00721559"/>
    <w:rsid w:val="007218D3"/>
    <w:rsid w:val="00721B89"/>
    <w:rsid w:val="00725A1A"/>
    <w:rsid w:val="00725C26"/>
    <w:rsid w:val="0073383C"/>
    <w:rsid w:val="007352B4"/>
    <w:rsid w:val="00737197"/>
    <w:rsid w:val="0074110C"/>
    <w:rsid w:val="00742BF3"/>
    <w:rsid w:val="00742C3D"/>
    <w:rsid w:val="007432FD"/>
    <w:rsid w:val="0074553A"/>
    <w:rsid w:val="00750147"/>
    <w:rsid w:val="007508F0"/>
    <w:rsid w:val="00752833"/>
    <w:rsid w:val="00752D9E"/>
    <w:rsid w:val="00752E7E"/>
    <w:rsid w:val="00755F79"/>
    <w:rsid w:val="00756B2E"/>
    <w:rsid w:val="00757A65"/>
    <w:rsid w:val="00760277"/>
    <w:rsid w:val="007621F8"/>
    <w:rsid w:val="00762793"/>
    <w:rsid w:val="00764C9C"/>
    <w:rsid w:val="00764E44"/>
    <w:rsid w:val="007668EE"/>
    <w:rsid w:val="00770C91"/>
    <w:rsid w:val="00772FEF"/>
    <w:rsid w:val="00775A88"/>
    <w:rsid w:val="007808B1"/>
    <w:rsid w:val="007818CE"/>
    <w:rsid w:val="00781956"/>
    <w:rsid w:val="00781A38"/>
    <w:rsid w:val="00785AF5"/>
    <w:rsid w:val="007907B2"/>
    <w:rsid w:val="00792AD4"/>
    <w:rsid w:val="00792F1B"/>
    <w:rsid w:val="007957C3"/>
    <w:rsid w:val="00795F7F"/>
    <w:rsid w:val="007978E2"/>
    <w:rsid w:val="007A0635"/>
    <w:rsid w:val="007A2DCB"/>
    <w:rsid w:val="007A2DF6"/>
    <w:rsid w:val="007A3541"/>
    <w:rsid w:val="007A4448"/>
    <w:rsid w:val="007A5281"/>
    <w:rsid w:val="007A688F"/>
    <w:rsid w:val="007B1757"/>
    <w:rsid w:val="007B4481"/>
    <w:rsid w:val="007B518A"/>
    <w:rsid w:val="007B60A0"/>
    <w:rsid w:val="007C4BBE"/>
    <w:rsid w:val="007C5891"/>
    <w:rsid w:val="007D18F0"/>
    <w:rsid w:val="007D41A0"/>
    <w:rsid w:val="007D69A1"/>
    <w:rsid w:val="007D7404"/>
    <w:rsid w:val="007D7992"/>
    <w:rsid w:val="007E25FD"/>
    <w:rsid w:val="007E40BD"/>
    <w:rsid w:val="007E59A8"/>
    <w:rsid w:val="007F2DF4"/>
    <w:rsid w:val="007F3A29"/>
    <w:rsid w:val="007F555C"/>
    <w:rsid w:val="007F64D8"/>
    <w:rsid w:val="007F6576"/>
    <w:rsid w:val="007F69E2"/>
    <w:rsid w:val="007F6EE2"/>
    <w:rsid w:val="00801473"/>
    <w:rsid w:val="008015FF"/>
    <w:rsid w:val="00804D19"/>
    <w:rsid w:val="00804F75"/>
    <w:rsid w:val="00807927"/>
    <w:rsid w:val="00812687"/>
    <w:rsid w:val="00812761"/>
    <w:rsid w:val="00812D5E"/>
    <w:rsid w:val="0081394D"/>
    <w:rsid w:val="008140A9"/>
    <w:rsid w:val="008144F5"/>
    <w:rsid w:val="00815AE0"/>
    <w:rsid w:val="0082080F"/>
    <w:rsid w:val="00821740"/>
    <w:rsid w:val="00822D5B"/>
    <w:rsid w:val="008238D3"/>
    <w:rsid w:val="00823922"/>
    <w:rsid w:val="00827A2F"/>
    <w:rsid w:val="00830484"/>
    <w:rsid w:val="00833C24"/>
    <w:rsid w:val="0083457F"/>
    <w:rsid w:val="00834E73"/>
    <w:rsid w:val="00840478"/>
    <w:rsid w:val="00840487"/>
    <w:rsid w:val="00845DA6"/>
    <w:rsid w:val="008467BE"/>
    <w:rsid w:val="0085272E"/>
    <w:rsid w:val="008572DB"/>
    <w:rsid w:val="00861103"/>
    <w:rsid w:val="00862C76"/>
    <w:rsid w:val="00862EE8"/>
    <w:rsid w:val="0086347E"/>
    <w:rsid w:val="008672F6"/>
    <w:rsid w:val="00871E9B"/>
    <w:rsid w:val="00874314"/>
    <w:rsid w:val="00877511"/>
    <w:rsid w:val="00877F94"/>
    <w:rsid w:val="00882E6C"/>
    <w:rsid w:val="00884F86"/>
    <w:rsid w:val="0088571D"/>
    <w:rsid w:val="00890BF5"/>
    <w:rsid w:val="00891270"/>
    <w:rsid w:val="0089147E"/>
    <w:rsid w:val="008928C9"/>
    <w:rsid w:val="00893F1D"/>
    <w:rsid w:val="00894C15"/>
    <w:rsid w:val="00894EF7"/>
    <w:rsid w:val="008956BF"/>
    <w:rsid w:val="008967C9"/>
    <w:rsid w:val="00896D41"/>
    <w:rsid w:val="008A18B8"/>
    <w:rsid w:val="008A28DB"/>
    <w:rsid w:val="008A33C4"/>
    <w:rsid w:val="008A3439"/>
    <w:rsid w:val="008A4F63"/>
    <w:rsid w:val="008A7535"/>
    <w:rsid w:val="008A7CD8"/>
    <w:rsid w:val="008B06FE"/>
    <w:rsid w:val="008B0F13"/>
    <w:rsid w:val="008B12C6"/>
    <w:rsid w:val="008B3838"/>
    <w:rsid w:val="008B4875"/>
    <w:rsid w:val="008B5104"/>
    <w:rsid w:val="008B7077"/>
    <w:rsid w:val="008B7D77"/>
    <w:rsid w:val="008C0BE0"/>
    <w:rsid w:val="008C5898"/>
    <w:rsid w:val="008C5C56"/>
    <w:rsid w:val="008C7858"/>
    <w:rsid w:val="008C7C52"/>
    <w:rsid w:val="008D56EA"/>
    <w:rsid w:val="008D6235"/>
    <w:rsid w:val="008E07D4"/>
    <w:rsid w:val="008E1677"/>
    <w:rsid w:val="008E2D18"/>
    <w:rsid w:val="008E3EA6"/>
    <w:rsid w:val="008E4DFC"/>
    <w:rsid w:val="008E6AA7"/>
    <w:rsid w:val="008E7E17"/>
    <w:rsid w:val="008F1193"/>
    <w:rsid w:val="008F5534"/>
    <w:rsid w:val="008F6ECA"/>
    <w:rsid w:val="008F7D64"/>
    <w:rsid w:val="00900C09"/>
    <w:rsid w:val="009025EF"/>
    <w:rsid w:val="0090507F"/>
    <w:rsid w:val="00906291"/>
    <w:rsid w:val="009138E1"/>
    <w:rsid w:val="00922D53"/>
    <w:rsid w:val="009230A0"/>
    <w:rsid w:val="009235A5"/>
    <w:rsid w:val="00925F81"/>
    <w:rsid w:val="009266E8"/>
    <w:rsid w:val="00937E85"/>
    <w:rsid w:val="00942189"/>
    <w:rsid w:val="00942927"/>
    <w:rsid w:val="00947DDD"/>
    <w:rsid w:val="00950A4F"/>
    <w:rsid w:val="00950C81"/>
    <w:rsid w:val="00951A26"/>
    <w:rsid w:val="00953B2D"/>
    <w:rsid w:val="00955CD5"/>
    <w:rsid w:val="00956376"/>
    <w:rsid w:val="00956913"/>
    <w:rsid w:val="009572F5"/>
    <w:rsid w:val="00957A90"/>
    <w:rsid w:val="00960572"/>
    <w:rsid w:val="00967CB7"/>
    <w:rsid w:val="009719D1"/>
    <w:rsid w:val="00972C5B"/>
    <w:rsid w:val="00972D73"/>
    <w:rsid w:val="00972EBD"/>
    <w:rsid w:val="0097313C"/>
    <w:rsid w:val="00974C20"/>
    <w:rsid w:val="00974F94"/>
    <w:rsid w:val="00977D99"/>
    <w:rsid w:val="00980713"/>
    <w:rsid w:val="009844A4"/>
    <w:rsid w:val="009863D6"/>
    <w:rsid w:val="0099090F"/>
    <w:rsid w:val="00991AF4"/>
    <w:rsid w:val="00993AF9"/>
    <w:rsid w:val="00994E1B"/>
    <w:rsid w:val="00995032"/>
    <w:rsid w:val="00995870"/>
    <w:rsid w:val="009A03FB"/>
    <w:rsid w:val="009A0B89"/>
    <w:rsid w:val="009A1BB8"/>
    <w:rsid w:val="009A46F5"/>
    <w:rsid w:val="009A7338"/>
    <w:rsid w:val="009A7A84"/>
    <w:rsid w:val="009B09DE"/>
    <w:rsid w:val="009B5478"/>
    <w:rsid w:val="009C0280"/>
    <w:rsid w:val="009C1618"/>
    <w:rsid w:val="009C2869"/>
    <w:rsid w:val="009C305E"/>
    <w:rsid w:val="009C61FF"/>
    <w:rsid w:val="009C7BB9"/>
    <w:rsid w:val="009C7D31"/>
    <w:rsid w:val="009D1435"/>
    <w:rsid w:val="009D44F4"/>
    <w:rsid w:val="009D4D8F"/>
    <w:rsid w:val="009D6627"/>
    <w:rsid w:val="009D77C3"/>
    <w:rsid w:val="009D7BBB"/>
    <w:rsid w:val="009E29F7"/>
    <w:rsid w:val="009E3765"/>
    <w:rsid w:val="009E3A24"/>
    <w:rsid w:val="009E4E50"/>
    <w:rsid w:val="009E7993"/>
    <w:rsid w:val="009F1B3F"/>
    <w:rsid w:val="00A010CC"/>
    <w:rsid w:val="00A03DC4"/>
    <w:rsid w:val="00A10C16"/>
    <w:rsid w:val="00A125C2"/>
    <w:rsid w:val="00A14BB0"/>
    <w:rsid w:val="00A16D33"/>
    <w:rsid w:val="00A205E6"/>
    <w:rsid w:val="00A21599"/>
    <w:rsid w:val="00A216B7"/>
    <w:rsid w:val="00A237F8"/>
    <w:rsid w:val="00A23902"/>
    <w:rsid w:val="00A241F3"/>
    <w:rsid w:val="00A25716"/>
    <w:rsid w:val="00A25833"/>
    <w:rsid w:val="00A26863"/>
    <w:rsid w:val="00A3215A"/>
    <w:rsid w:val="00A32A16"/>
    <w:rsid w:val="00A34E5E"/>
    <w:rsid w:val="00A40E7E"/>
    <w:rsid w:val="00A4259B"/>
    <w:rsid w:val="00A4548B"/>
    <w:rsid w:val="00A50449"/>
    <w:rsid w:val="00A5235D"/>
    <w:rsid w:val="00A5341A"/>
    <w:rsid w:val="00A53FF9"/>
    <w:rsid w:val="00A57E60"/>
    <w:rsid w:val="00A616A6"/>
    <w:rsid w:val="00A62434"/>
    <w:rsid w:val="00A62E88"/>
    <w:rsid w:val="00A65548"/>
    <w:rsid w:val="00A6684E"/>
    <w:rsid w:val="00A66973"/>
    <w:rsid w:val="00A66BD1"/>
    <w:rsid w:val="00A6761B"/>
    <w:rsid w:val="00A677D7"/>
    <w:rsid w:val="00A707EF"/>
    <w:rsid w:val="00A709C4"/>
    <w:rsid w:val="00A776CC"/>
    <w:rsid w:val="00A80537"/>
    <w:rsid w:val="00A8082B"/>
    <w:rsid w:val="00A817E9"/>
    <w:rsid w:val="00A822C1"/>
    <w:rsid w:val="00A868F7"/>
    <w:rsid w:val="00A87B64"/>
    <w:rsid w:val="00A87ECB"/>
    <w:rsid w:val="00A901C1"/>
    <w:rsid w:val="00A9666A"/>
    <w:rsid w:val="00AA2F52"/>
    <w:rsid w:val="00AA5CB4"/>
    <w:rsid w:val="00AA5FEE"/>
    <w:rsid w:val="00AB1BDC"/>
    <w:rsid w:val="00AB415D"/>
    <w:rsid w:val="00AB65E3"/>
    <w:rsid w:val="00AC0337"/>
    <w:rsid w:val="00AC07AD"/>
    <w:rsid w:val="00AC2DAE"/>
    <w:rsid w:val="00AC6195"/>
    <w:rsid w:val="00AC72DC"/>
    <w:rsid w:val="00AD0A56"/>
    <w:rsid w:val="00AD51AC"/>
    <w:rsid w:val="00AD625A"/>
    <w:rsid w:val="00AE2118"/>
    <w:rsid w:val="00AE31BB"/>
    <w:rsid w:val="00AE46C3"/>
    <w:rsid w:val="00AE512E"/>
    <w:rsid w:val="00AE54D2"/>
    <w:rsid w:val="00AE6ECB"/>
    <w:rsid w:val="00AF23E2"/>
    <w:rsid w:val="00AF36BD"/>
    <w:rsid w:val="00AF512B"/>
    <w:rsid w:val="00AF56DC"/>
    <w:rsid w:val="00AF58FD"/>
    <w:rsid w:val="00AF6AD0"/>
    <w:rsid w:val="00B00F08"/>
    <w:rsid w:val="00B03FAA"/>
    <w:rsid w:val="00B04718"/>
    <w:rsid w:val="00B05508"/>
    <w:rsid w:val="00B05B05"/>
    <w:rsid w:val="00B060F3"/>
    <w:rsid w:val="00B06BF7"/>
    <w:rsid w:val="00B06F92"/>
    <w:rsid w:val="00B1297A"/>
    <w:rsid w:val="00B136AE"/>
    <w:rsid w:val="00B15498"/>
    <w:rsid w:val="00B168E1"/>
    <w:rsid w:val="00B20062"/>
    <w:rsid w:val="00B22053"/>
    <w:rsid w:val="00B2703F"/>
    <w:rsid w:val="00B3088B"/>
    <w:rsid w:val="00B31B39"/>
    <w:rsid w:val="00B331D6"/>
    <w:rsid w:val="00B33AB9"/>
    <w:rsid w:val="00B3411C"/>
    <w:rsid w:val="00B352BD"/>
    <w:rsid w:val="00B44DCC"/>
    <w:rsid w:val="00B46979"/>
    <w:rsid w:val="00B4731A"/>
    <w:rsid w:val="00B500FB"/>
    <w:rsid w:val="00B50E10"/>
    <w:rsid w:val="00B516B3"/>
    <w:rsid w:val="00B52B23"/>
    <w:rsid w:val="00B52CA0"/>
    <w:rsid w:val="00B53D8A"/>
    <w:rsid w:val="00B55DC4"/>
    <w:rsid w:val="00B6072C"/>
    <w:rsid w:val="00B61436"/>
    <w:rsid w:val="00B62E36"/>
    <w:rsid w:val="00B63AB3"/>
    <w:rsid w:val="00B640FE"/>
    <w:rsid w:val="00B66390"/>
    <w:rsid w:val="00B66436"/>
    <w:rsid w:val="00B67B66"/>
    <w:rsid w:val="00B71D94"/>
    <w:rsid w:val="00B72597"/>
    <w:rsid w:val="00B73131"/>
    <w:rsid w:val="00B755AF"/>
    <w:rsid w:val="00B77589"/>
    <w:rsid w:val="00B804D0"/>
    <w:rsid w:val="00B80D25"/>
    <w:rsid w:val="00B815E0"/>
    <w:rsid w:val="00B83253"/>
    <w:rsid w:val="00B8363D"/>
    <w:rsid w:val="00B8670F"/>
    <w:rsid w:val="00B86763"/>
    <w:rsid w:val="00B90C5B"/>
    <w:rsid w:val="00B93F49"/>
    <w:rsid w:val="00B95F77"/>
    <w:rsid w:val="00B97791"/>
    <w:rsid w:val="00BA1A66"/>
    <w:rsid w:val="00BA26A7"/>
    <w:rsid w:val="00BA501F"/>
    <w:rsid w:val="00BA53CD"/>
    <w:rsid w:val="00BB1917"/>
    <w:rsid w:val="00BB24B4"/>
    <w:rsid w:val="00BB4312"/>
    <w:rsid w:val="00BC12C8"/>
    <w:rsid w:val="00BC2903"/>
    <w:rsid w:val="00BC43B0"/>
    <w:rsid w:val="00BC5312"/>
    <w:rsid w:val="00BC5622"/>
    <w:rsid w:val="00BC5C57"/>
    <w:rsid w:val="00BC5F1B"/>
    <w:rsid w:val="00BC6B3E"/>
    <w:rsid w:val="00BD0AD0"/>
    <w:rsid w:val="00BD1460"/>
    <w:rsid w:val="00BD41FE"/>
    <w:rsid w:val="00BD4A46"/>
    <w:rsid w:val="00BD6632"/>
    <w:rsid w:val="00BE0328"/>
    <w:rsid w:val="00BE0D65"/>
    <w:rsid w:val="00BE188A"/>
    <w:rsid w:val="00BE3EF2"/>
    <w:rsid w:val="00BE645C"/>
    <w:rsid w:val="00BE79E4"/>
    <w:rsid w:val="00BF219E"/>
    <w:rsid w:val="00BF3552"/>
    <w:rsid w:val="00BF3725"/>
    <w:rsid w:val="00BF4A93"/>
    <w:rsid w:val="00BF4D63"/>
    <w:rsid w:val="00C012F8"/>
    <w:rsid w:val="00C023BC"/>
    <w:rsid w:val="00C060A6"/>
    <w:rsid w:val="00C0667C"/>
    <w:rsid w:val="00C10B96"/>
    <w:rsid w:val="00C13ECE"/>
    <w:rsid w:val="00C2470D"/>
    <w:rsid w:val="00C24F0A"/>
    <w:rsid w:val="00C26DED"/>
    <w:rsid w:val="00C30943"/>
    <w:rsid w:val="00C337C6"/>
    <w:rsid w:val="00C35E3E"/>
    <w:rsid w:val="00C40C1C"/>
    <w:rsid w:val="00C44674"/>
    <w:rsid w:val="00C45028"/>
    <w:rsid w:val="00C45500"/>
    <w:rsid w:val="00C46E84"/>
    <w:rsid w:val="00C53F3D"/>
    <w:rsid w:val="00C54E0C"/>
    <w:rsid w:val="00C55458"/>
    <w:rsid w:val="00C5657E"/>
    <w:rsid w:val="00C56644"/>
    <w:rsid w:val="00C566B9"/>
    <w:rsid w:val="00C64FDB"/>
    <w:rsid w:val="00C65DED"/>
    <w:rsid w:val="00C67EC1"/>
    <w:rsid w:val="00C71FA5"/>
    <w:rsid w:val="00C72007"/>
    <w:rsid w:val="00C72141"/>
    <w:rsid w:val="00C73E66"/>
    <w:rsid w:val="00C770F4"/>
    <w:rsid w:val="00C83659"/>
    <w:rsid w:val="00C90C70"/>
    <w:rsid w:val="00C9192A"/>
    <w:rsid w:val="00C93C3C"/>
    <w:rsid w:val="00C93C78"/>
    <w:rsid w:val="00C945CC"/>
    <w:rsid w:val="00C946B9"/>
    <w:rsid w:val="00C9513E"/>
    <w:rsid w:val="00C95A59"/>
    <w:rsid w:val="00C96AAA"/>
    <w:rsid w:val="00C9727B"/>
    <w:rsid w:val="00CA0D33"/>
    <w:rsid w:val="00CB08A8"/>
    <w:rsid w:val="00CB5A38"/>
    <w:rsid w:val="00CB644D"/>
    <w:rsid w:val="00CB6B58"/>
    <w:rsid w:val="00CB765C"/>
    <w:rsid w:val="00CC2EC6"/>
    <w:rsid w:val="00CC3BA0"/>
    <w:rsid w:val="00CC5A49"/>
    <w:rsid w:val="00CC6063"/>
    <w:rsid w:val="00CC72EA"/>
    <w:rsid w:val="00CC76DE"/>
    <w:rsid w:val="00CD1851"/>
    <w:rsid w:val="00CD22FA"/>
    <w:rsid w:val="00CD3634"/>
    <w:rsid w:val="00CE3754"/>
    <w:rsid w:val="00CE3BF8"/>
    <w:rsid w:val="00CE4EC7"/>
    <w:rsid w:val="00CF159C"/>
    <w:rsid w:val="00CF1897"/>
    <w:rsid w:val="00CF2D67"/>
    <w:rsid w:val="00CF385D"/>
    <w:rsid w:val="00CF7789"/>
    <w:rsid w:val="00D01486"/>
    <w:rsid w:val="00D04829"/>
    <w:rsid w:val="00D05B44"/>
    <w:rsid w:val="00D063B8"/>
    <w:rsid w:val="00D07570"/>
    <w:rsid w:val="00D10C97"/>
    <w:rsid w:val="00D118EE"/>
    <w:rsid w:val="00D11E55"/>
    <w:rsid w:val="00D14C54"/>
    <w:rsid w:val="00D161E1"/>
    <w:rsid w:val="00D165C9"/>
    <w:rsid w:val="00D24BE7"/>
    <w:rsid w:val="00D252F6"/>
    <w:rsid w:val="00D25F4A"/>
    <w:rsid w:val="00D27BB1"/>
    <w:rsid w:val="00D30637"/>
    <w:rsid w:val="00D30645"/>
    <w:rsid w:val="00D33157"/>
    <w:rsid w:val="00D340B2"/>
    <w:rsid w:val="00D34A0A"/>
    <w:rsid w:val="00D3512D"/>
    <w:rsid w:val="00D368F2"/>
    <w:rsid w:val="00D37694"/>
    <w:rsid w:val="00D376D7"/>
    <w:rsid w:val="00D413E9"/>
    <w:rsid w:val="00D42581"/>
    <w:rsid w:val="00D426AD"/>
    <w:rsid w:val="00D429F6"/>
    <w:rsid w:val="00D45F26"/>
    <w:rsid w:val="00D50839"/>
    <w:rsid w:val="00D50C70"/>
    <w:rsid w:val="00D50CB6"/>
    <w:rsid w:val="00D5454F"/>
    <w:rsid w:val="00D54C0A"/>
    <w:rsid w:val="00D54FBA"/>
    <w:rsid w:val="00D55BD1"/>
    <w:rsid w:val="00D55E63"/>
    <w:rsid w:val="00D61437"/>
    <w:rsid w:val="00D6160D"/>
    <w:rsid w:val="00D64219"/>
    <w:rsid w:val="00D6430E"/>
    <w:rsid w:val="00D65BD5"/>
    <w:rsid w:val="00D665C6"/>
    <w:rsid w:val="00D66E82"/>
    <w:rsid w:val="00D707F4"/>
    <w:rsid w:val="00D776D4"/>
    <w:rsid w:val="00D809C5"/>
    <w:rsid w:val="00D8270E"/>
    <w:rsid w:val="00D8417D"/>
    <w:rsid w:val="00D84E95"/>
    <w:rsid w:val="00D86AFB"/>
    <w:rsid w:val="00D86C0C"/>
    <w:rsid w:val="00D91701"/>
    <w:rsid w:val="00D926B0"/>
    <w:rsid w:val="00D93D22"/>
    <w:rsid w:val="00D9795A"/>
    <w:rsid w:val="00DA0994"/>
    <w:rsid w:val="00DA164E"/>
    <w:rsid w:val="00DA2A92"/>
    <w:rsid w:val="00DA36BB"/>
    <w:rsid w:val="00DB26B8"/>
    <w:rsid w:val="00DB3EA4"/>
    <w:rsid w:val="00DB738D"/>
    <w:rsid w:val="00DB7700"/>
    <w:rsid w:val="00DC13F0"/>
    <w:rsid w:val="00DC38F7"/>
    <w:rsid w:val="00DC5005"/>
    <w:rsid w:val="00DC502D"/>
    <w:rsid w:val="00DC7430"/>
    <w:rsid w:val="00DD1FE0"/>
    <w:rsid w:val="00DD2B79"/>
    <w:rsid w:val="00DD4D4C"/>
    <w:rsid w:val="00DD5169"/>
    <w:rsid w:val="00DD549B"/>
    <w:rsid w:val="00DD6F66"/>
    <w:rsid w:val="00DE109E"/>
    <w:rsid w:val="00DE53C4"/>
    <w:rsid w:val="00DF2180"/>
    <w:rsid w:val="00DF2268"/>
    <w:rsid w:val="00DF33B1"/>
    <w:rsid w:val="00DF4CDF"/>
    <w:rsid w:val="00DF513B"/>
    <w:rsid w:val="00DF57EC"/>
    <w:rsid w:val="00DF5D30"/>
    <w:rsid w:val="00DF7725"/>
    <w:rsid w:val="00E007A9"/>
    <w:rsid w:val="00E031DC"/>
    <w:rsid w:val="00E04A2A"/>
    <w:rsid w:val="00E06D40"/>
    <w:rsid w:val="00E11A19"/>
    <w:rsid w:val="00E13ADC"/>
    <w:rsid w:val="00E16DC7"/>
    <w:rsid w:val="00E17114"/>
    <w:rsid w:val="00E1750B"/>
    <w:rsid w:val="00E1798E"/>
    <w:rsid w:val="00E17A43"/>
    <w:rsid w:val="00E17D40"/>
    <w:rsid w:val="00E216E3"/>
    <w:rsid w:val="00E21D0F"/>
    <w:rsid w:val="00E2445B"/>
    <w:rsid w:val="00E26DD1"/>
    <w:rsid w:val="00E2794A"/>
    <w:rsid w:val="00E335A8"/>
    <w:rsid w:val="00E33800"/>
    <w:rsid w:val="00E33C15"/>
    <w:rsid w:val="00E375DF"/>
    <w:rsid w:val="00E40D20"/>
    <w:rsid w:val="00E4448B"/>
    <w:rsid w:val="00E462D6"/>
    <w:rsid w:val="00E46C84"/>
    <w:rsid w:val="00E47D5D"/>
    <w:rsid w:val="00E52AB1"/>
    <w:rsid w:val="00E6049A"/>
    <w:rsid w:val="00E609E0"/>
    <w:rsid w:val="00E6152E"/>
    <w:rsid w:val="00E62A70"/>
    <w:rsid w:val="00E66AA6"/>
    <w:rsid w:val="00E66DBD"/>
    <w:rsid w:val="00E71DC6"/>
    <w:rsid w:val="00E75934"/>
    <w:rsid w:val="00E75AAC"/>
    <w:rsid w:val="00E76966"/>
    <w:rsid w:val="00E76DC7"/>
    <w:rsid w:val="00E770AD"/>
    <w:rsid w:val="00E842C5"/>
    <w:rsid w:val="00E8625D"/>
    <w:rsid w:val="00E8759B"/>
    <w:rsid w:val="00E9148F"/>
    <w:rsid w:val="00E94A5B"/>
    <w:rsid w:val="00E951F1"/>
    <w:rsid w:val="00E9618C"/>
    <w:rsid w:val="00EA407C"/>
    <w:rsid w:val="00EA512C"/>
    <w:rsid w:val="00EA68DC"/>
    <w:rsid w:val="00EA7D71"/>
    <w:rsid w:val="00EB1760"/>
    <w:rsid w:val="00EB41FE"/>
    <w:rsid w:val="00EB743E"/>
    <w:rsid w:val="00EB761E"/>
    <w:rsid w:val="00EB79BB"/>
    <w:rsid w:val="00EC02F7"/>
    <w:rsid w:val="00EC09AE"/>
    <w:rsid w:val="00EC1305"/>
    <w:rsid w:val="00EC3A8F"/>
    <w:rsid w:val="00EC5542"/>
    <w:rsid w:val="00EC5932"/>
    <w:rsid w:val="00EC6A0F"/>
    <w:rsid w:val="00EC7863"/>
    <w:rsid w:val="00ED09A6"/>
    <w:rsid w:val="00ED1403"/>
    <w:rsid w:val="00ED155C"/>
    <w:rsid w:val="00ED1D62"/>
    <w:rsid w:val="00ED34FC"/>
    <w:rsid w:val="00ED552E"/>
    <w:rsid w:val="00ED7105"/>
    <w:rsid w:val="00EE19BE"/>
    <w:rsid w:val="00EE50A5"/>
    <w:rsid w:val="00EE672A"/>
    <w:rsid w:val="00EF01EB"/>
    <w:rsid w:val="00EF32FF"/>
    <w:rsid w:val="00EF4351"/>
    <w:rsid w:val="00EF518F"/>
    <w:rsid w:val="00EF58FA"/>
    <w:rsid w:val="00EF5C62"/>
    <w:rsid w:val="00F01326"/>
    <w:rsid w:val="00F052E0"/>
    <w:rsid w:val="00F10079"/>
    <w:rsid w:val="00F119FC"/>
    <w:rsid w:val="00F1465C"/>
    <w:rsid w:val="00F14ECC"/>
    <w:rsid w:val="00F150EC"/>
    <w:rsid w:val="00F17086"/>
    <w:rsid w:val="00F22886"/>
    <w:rsid w:val="00F22B98"/>
    <w:rsid w:val="00F233F6"/>
    <w:rsid w:val="00F2525E"/>
    <w:rsid w:val="00F26A8D"/>
    <w:rsid w:val="00F31C8A"/>
    <w:rsid w:val="00F32A0E"/>
    <w:rsid w:val="00F33B33"/>
    <w:rsid w:val="00F33B98"/>
    <w:rsid w:val="00F33D16"/>
    <w:rsid w:val="00F33F04"/>
    <w:rsid w:val="00F3458F"/>
    <w:rsid w:val="00F36239"/>
    <w:rsid w:val="00F37C86"/>
    <w:rsid w:val="00F4056E"/>
    <w:rsid w:val="00F407F7"/>
    <w:rsid w:val="00F4442B"/>
    <w:rsid w:val="00F445F1"/>
    <w:rsid w:val="00F46B93"/>
    <w:rsid w:val="00F47B91"/>
    <w:rsid w:val="00F47EA6"/>
    <w:rsid w:val="00F50833"/>
    <w:rsid w:val="00F518C3"/>
    <w:rsid w:val="00F5381E"/>
    <w:rsid w:val="00F53D2D"/>
    <w:rsid w:val="00F5486B"/>
    <w:rsid w:val="00F602B7"/>
    <w:rsid w:val="00F63985"/>
    <w:rsid w:val="00F63C71"/>
    <w:rsid w:val="00F67640"/>
    <w:rsid w:val="00F70023"/>
    <w:rsid w:val="00F748FF"/>
    <w:rsid w:val="00F77426"/>
    <w:rsid w:val="00F82024"/>
    <w:rsid w:val="00F82F02"/>
    <w:rsid w:val="00F873CF"/>
    <w:rsid w:val="00F912CD"/>
    <w:rsid w:val="00F91995"/>
    <w:rsid w:val="00F93AFC"/>
    <w:rsid w:val="00FA48F8"/>
    <w:rsid w:val="00FA4951"/>
    <w:rsid w:val="00FA593E"/>
    <w:rsid w:val="00FA6143"/>
    <w:rsid w:val="00FA66C4"/>
    <w:rsid w:val="00FA7BD1"/>
    <w:rsid w:val="00FB1A08"/>
    <w:rsid w:val="00FB3357"/>
    <w:rsid w:val="00FB4726"/>
    <w:rsid w:val="00FB5C0D"/>
    <w:rsid w:val="00FC1F8C"/>
    <w:rsid w:val="00FC68B0"/>
    <w:rsid w:val="00FC7C6E"/>
    <w:rsid w:val="00FD1665"/>
    <w:rsid w:val="00FD2D52"/>
    <w:rsid w:val="00FD64A0"/>
    <w:rsid w:val="00FD6699"/>
    <w:rsid w:val="00FE0D18"/>
    <w:rsid w:val="00FE5A3D"/>
    <w:rsid w:val="00FE6FAD"/>
    <w:rsid w:val="00FF01BD"/>
    <w:rsid w:val="00FF0334"/>
    <w:rsid w:val="00FF1FDF"/>
    <w:rsid w:val="00FF25A9"/>
    <w:rsid w:val="00FF4848"/>
    <w:rsid w:val="00FF5654"/>
    <w:rsid w:val="00FF7BBA"/>
    <w:rsid w:val="1023E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397FE"/>
  <w15:docId w15:val="{984B566F-E0B2-4E74-AF33-7BF5B85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79B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B7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79B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EB79B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A10C16"/>
    <w:rPr>
      <w:rFonts w:ascii="Tahoma" w:hAnsi="Tahoma" w:cs="Tahoma"/>
      <w:sz w:val="16"/>
      <w:szCs w:val="16"/>
    </w:rPr>
  </w:style>
  <w:style w:type="paragraph" w:customStyle="1" w:styleId="StyleJustifiedLeft1Hanging025LinespacingAtleas">
    <w:name w:val="Style Justified Left:  1&quot; Hanging:  0.25&quot; Line spacing:  At leas..."/>
    <w:basedOn w:val="Normal"/>
    <w:rsid w:val="00D24BE7"/>
    <w:pPr>
      <w:spacing w:line="240" w:lineRule="atLeast"/>
      <w:ind w:left="1800" w:hanging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2D0302"/>
    <w:rPr>
      <w:rFonts w:ascii="Times New Roman" w:hAnsi="Times New Roman"/>
    </w:rPr>
  </w:style>
  <w:style w:type="paragraph" w:styleId="NoSpacing">
    <w:name w:val="No Spacing"/>
    <w:uiPriority w:val="1"/>
    <w:qFormat/>
    <w:rsid w:val="001714D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C023B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023BC"/>
  </w:style>
  <w:style w:type="character" w:customStyle="1" w:styleId="CommentTextChar">
    <w:name w:val="Comment Text Char"/>
    <w:basedOn w:val="DefaultParagraphFont"/>
    <w:link w:val="CommentText"/>
    <w:rsid w:val="00C023BC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rsid w:val="00C02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023BC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673FD0"/>
    <w:pPr>
      <w:ind w:left="720"/>
      <w:contextualSpacing/>
    </w:pPr>
  </w:style>
  <w:style w:type="character" w:styleId="Hyperlink">
    <w:name w:val="Hyperlink"/>
    <w:basedOn w:val="DefaultParagraphFont"/>
    <w:unhideWhenUsed/>
    <w:rsid w:val="00DD549B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8B7D77"/>
    <w:rPr>
      <w:i/>
      <w:iCs/>
      <w:color w:val="404040" w:themeColor="text1" w:themeTint="BF"/>
    </w:rPr>
  </w:style>
  <w:style w:type="character" w:customStyle="1" w:styleId="Mention1">
    <w:name w:val="Mention1"/>
    <w:basedOn w:val="DefaultParagraphFont"/>
    <w:uiPriority w:val="99"/>
    <w:semiHidden/>
    <w:unhideWhenUsed/>
    <w:rsid w:val="0084048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4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34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mpbef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ampbefs@bc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c.com/2020/09/17/as-main-street-crisis-worsens-facebook-launches-small-business-hub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usiness.face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mpbefs.github.io/campbell-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MILLERJU\MSOFFICE\A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ANORMAL</Template>
  <TotalTime>0</TotalTime>
  <Pages>1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WRITING</vt:lpstr>
    </vt:vector>
  </TitlesOfParts>
  <Company>Boston College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WRITING</dc:title>
  <dc:creator>Julie Miller</dc:creator>
  <cp:lastModifiedBy>Chris Campbell</cp:lastModifiedBy>
  <cp:revision>2</cp:revision>
  <cp:lastPrinted>2016-05-09T22:12:00Z</cp:lastPrinted>
  <dcterms:created xsi:type="dcterms:W3CDTF">2021-06-23T23:18:00Z</dcterms:created>
  <dcterms:modified xsi:type="dcterms:W3CDTF">2021-06-23T23:18:00Z</dcterms:modified>
</cp:coreProperties>
</file>